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072" w:rsidRDefault="004835C6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22002C" wp14:editId="636D944A">
                <wp:simplePos x="0" y="0"/>
                <wp:positionH relativeFrom="column">
                  <wp:posOffset>-921385</wp:posOffset>
                </wp:positionH>
                <wp:positionV relativeFrom="paragraph">
                  <wp:posOffset>1416050</wp:posOffset>
                </wp:positionV>
                <wp:extent cx="3060700" cy="2733675"/>
                <wp:effectExtent l="0" t="0" r="0" b="0"/>
                <wp:wrapTight wrapText="bothSides">
                  <wp:wrapPolygon edited="0">
                    <wp:start x="269" y="452"/>
                    <wp:lineTo x="269" y="21073"/>
                    <wp:lineTo x="21107" y="21073"/>
                    <wp:lineTo x="21107" y="452"/>
                    <wp:lineTo x="269" y="452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A5C" w:rsidRPr="004835C6" w:rsidRDefault="00215619" w:rsidP="00AD3A5C">
                            <w:pPr>
                              <w:rPr>
                                <w:rFonts w:ascii="Arial" w:hAnsi="Arial"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>COMPETENCES</w:t>
                            </w:r>
                            <w:r w:rsidR="004835C6"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 xml:space="preserve"> PROFESSIONNELLES</w:t>
                            </w:r>
                          </w:p>
                          <w:p w:rsidR="00AD3A5C" w:rsidRPr="00215619" w:rsidRDefault="00AD3A5C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F53F8F" w:rsidRDefault="00AD3A5C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>Programmation en : C#, Java, Html, CCS, ASP.NET.</w:t>
                            </w:r>
                          </w:p>
                          <w:p w:rsidR="00F53F8F" w:rsidRDefault="00F53F8F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- Gestion de base de donnés</w:t>
                            </w:r>
                          </w:p>
                          <w:p w:rsidR="00F53F8F" w:rsidRDefault="00F53F8F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4835C6" w:rsidRPr="004835C6" w:rsidRDefault="004835C6" w:rsidP="004835C6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4835C6"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 xml:space="preserve">COMPETENCES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28"/>
                                <w:szCs w:val="28"/>
                                <w:lang w:val="fr-FR"/>
                              </w:rPr>
                              <w:t>PERSONELLES</w:t>
                            </w:r>
                          </w:p>
                          <w:p w:rsidR="004835C6" w:rsidRPr="00215619" w:rsidRDefault="004835C6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AD3A5C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color w:val="000000"/>
                                <w:lang w:val="fr-CA"/>
                              </w:rPr>
                              <w:t xml:space="preserve">- </w:t>
                            </w:r>
                            <w:r w:rsidRPr="00203291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Sens de la responsabilité</w:t>
                            </w:r>
                          </w:p>
                          <w:p w:rsidR="00203291" w:rsidRDefault="00203291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Apte au travail</w:t>
                            </w:r>
                            <w:r w:rsidR="00654C29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sous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654C29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pression</w:t>
                            </w:r>
                          </w:p>
                          <w:p w:rsidR="00B77118" w:rsidRDefault="00746DD8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- Proactif</w:t>
                            </w:r>
                          </w:p>
                          <w:p w:rsidR="000D57EE" w:rsidRPr="00B77118" w:rsidRDefault="00746DD8" w:rsidP="00203291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- E</w:t>
                            </w:r>
                            <w:r w:rsidR="000D57EE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sprit de compétition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2.55pt;margin-top:111.5pt;width:241pt;height:215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" filled="f" stroked="f">
                <v:textbox inset=",7.2pt,,7.2pt">
                  <w:txbxContent>
                    <w:p w:rsidR="00AD3A5C" w:rsidRPr="004835C6" w:rsidRDefault="00215619" w:rsidP="00AD3A5C">
                      <w:pPr>
                        <w:rPr>
                          <w:rFonts w:ascii="Arial" w:hAnsi="Arial"/>
                          <w:color w:val="0000FF"/>
                          <w:sz w:val="28"/>
                          <w:szCs w:val="28"/>
                          <w:lang w:val="fr-FR"/>
                        </w:rPr>
                      </w:pPr>
                      <w:r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>COMPETENCES</w:t>
                      </w:r>
                      <w:r w:rsidR="004835C6"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 xml:space="preserve"> PROFESSIONNELLES</w:t>
                      </w:r>
                    </w:p>
                    <w:p w:rsidR="00AD3A5C" w:rsidRPr="00215619" w:rsidRDefault="00AD3A5C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F53F8F" w:rsidRDefault="00AD3A5C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654C29">
                        <w:rPr>
                          <w:rFonts w:ascii="Arial" w:hAnsi="Arial"/>
                          <w:lang w:val="fr-FR"/>
                        </w:rPr>
                        <w:t>Programmation en : C#, Java, Html, CCS, ASP.NET.</w:t>
                      </w:r>
                    </w:p>
                    <w:p w:rsidR="00F53F8F" w:rsidRDefault="00F53F8F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>- Gestion de base de donnés</w:t>
                      </w:r>
                    </w:p>
                    <w:p w:rsidR="00F53F8F" w:rsidRDefault="00F53F8F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4835C6" w:rsidRPr="004835C6" w:rsidRDefault="004835C6" w:rsidP="004835C6">
                      <w:pP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</w:pPr>
                      <w:r w:rsidRPr="004835C6"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 xml:space="preserve">COMPETENCES </w:t>
                      </w:r>
                      <w:r>
                        <w:rPr>
                          <w:rFonts w:ascii="Arial" w:hAnsi="Arial"/>
                          <w:b/>
                          <w:color w:val="0000FF"/>
                          <w:sz w:val="28"/>
                          <w:szCs w:val="28"/>
                          <w:lang w:val="fr-FR"/>
                        </w:rPr>
                        <w:t>PERSONELLES</w:t>
                      </w:r>
                    </w:p>
                    <w:p w:rsidR="004835C6" w:rsidRPr="00215619" w:rsidRDefault="004835C6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AD3A5C" w:rsidRDefault="00203291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746DD8">
                        <w:rPr>
                          <w:rFonts w:ascii="Arial" w:hAnsi="Arial"/>
                          <w:color w:val="000000"/>
                          <w:lang w:val="fr-CA"/>
                        </w:rPr>
                        <w:t xml:space="preserve">- </w:t>
                      </w:r>
                      <w:r w:rsidRPr="00203291">
                        <w:rPr>
                          <w:rFonts w:ascii="Arial" w:hAnsi="Arial"/>
                          <w:color w:val="000000"/>
                          <w:lang w:val="fr-FR"/>
                        </w:rPr>
                        <w:t>Sens de la responsabilité</w:t>
                      </w:r>
                    </w:p>
                    <w:p w:rsidR="00203291" w:rsidRDefault="00203291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- </w:t>
                      </w:r>
                      <w:r w:rsid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Apte au travail</w:t>
                      </w:r>
                      <w:r w:rsidR="00654C29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sous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</w:t>
                      </w:r>
                      <w:r w:rsidR="00654C29">
                        <w:rPr>
                          <w:rFonts w:ascii="Arial" w:hAnsi="Arial"/>
                          <w:color w:val="000000"/>
                          <w:lang w:val="fr-FR"/>
                        </w:rPr>
                        <w:t>pression</w:t>
                      </w:r>
                    </w:p>
                    <w:p w:rsidR="00B77118" w:rsidRDefault="00746DD8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- Proactif</w:t>
                      </w:r>
                    </w:p>
                    <w:p w:rsidR="000D57EE" w:rsidRPr="00B77118" w:rsidRDefault="00746DD8" w:rsidP="00203291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- E</w:t>
                      </w:r>
                      <w:r w:rsidR="000D57EE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sprit de compétition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711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D6F8681" wp14:editId="0A87B272">
                <wp:simplePos x="0" y="0"/>
                <wp:positionH relativeFrom="column">
                  <wp:posOffset>-1947545</wp:posOffset>
                </wp:positionH>
                <wp:positionV relativeFrom="paragraph">
                  <wp:posOffset>-2142935</wp:posOffset>
                </wp:positionV>
                <wp:extent cx="5213268" cy="1009403"/>
                <wp:effectExtent l="0" t="0" r="6985" b="63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268" cy="1009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421C9745" wp14:editId="5DE410C6">
                                  <wp:extent cx="4821555" cy="795655"/>
                                  <wp:effectExtent l="0" t="0" r="0" b="4445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1555" cy="795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D6F8681" id="Zone de texte 23" o:spid="_x0000_s1027" type="#_x0000_t202" style="position:absolute;margin-left:-153.35pt;margin-top:-168.75pt;width:410.5pt;height:79.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" fillcolor="white [3201]" stroked="f" strokeweight=".5pt">
                <v:textbox>
                  <w:txbxContent>
                    <w:p w:rsidR="00CD711D" w:rsidRDefault="00CD711D">
                      <w:r>
                        <w:rPr>
                          <w:noProof/>
                          <w:lang w:val="en-US" w:eastAsia="ja-JP"/>
                        </w:rPr>
                        <w:drawing>
                          <wp:inline distT="0" distB="0" distL="0" distR="0" wp14:anchorId="421C9745" wp14:editId="5DE410C6">
                            <wp:extent cx="4821555" cy="795655"/>
                            <wp:effectExtent l="0" t="0" r="0" b="4445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1555" cy="795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711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D58001" wp14:editId="239C6FDF">
                <wp:simplePos x="0" y="0"/>
                <wp:positionH relativeFrom="column">
                  <wp:posOffset>-2312035</wp:posOffset>
                </wp:positionH>
                <wp:positionV relativeFrom="paragraph">
                  <wp:posOffset>-1515935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11D" w:rsidRDefault="00CD7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2D58001" id="Zone de texte 20" o:spid="_x0000_s1028" type="#_x0000_t202" style="position:absolute;margin-left:-182.05pt;margin-top:-119.35pt;width:583.8pt;height:115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" fillcolor="#5a5a5a" stroked="f" strokeweight=".5pt">
                <v:textbox>
                  <w:txbxContent>
                    <w:p w:rsidR="00CD711D" w:rsidRDefault="00CD711D"/>
                  </w:txbxContent>
                </v:textbox>
              </v:shape>
            </w:pict>
          </mc:Fallback>
        </mc:AlternateContent>
      </w:r>
      <w:r w:rsidR="00CD711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37C78C1" wp14:editId="19316D8A">
                <wp:simplePos x="0" y="0"/>
                <wp:positionH relativeFrom="column">
                  <wp:posOffset>-1015365</wp:posOffset>
                </wp:positionH>
                <wp:positionV relativeFrom="paragraph">
                  <wp:posOffset>-139065</wp:posOffset>
                </wp:positionV>
                <wp:extent cx="7424420" cy="1371600"/>
                <wp:effectExtent l="0" t="0" r="0" b="0"/>
                <wp:wrapThrough wrapText="bothSides">
                  <wp:wrapPolygon edited="0">
                    <wp:start x="111" y="0"/>
                    <wp:lineTo x="111" y="21300"/>
                    <wp:lineTo x="21393" y="21300"/>
                    <wp:lineTo x="21393" y="0"/>
                    <wp:lineTo x="111" y="0"/>
                  </wp:wrapPolygon>
                </wp:wrapThrough>
                <wp:docPr id="1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C813FF" w:rsidRPr="00746DD8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46DD8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             </w:t>
                            </w:r>
                            <w:r w:rsidR="00B92E35" w:rsidRPr="00746DD8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CHAN PECH José Ricardo</w:t>
                            </w:r>
                          </w:p>
                          <w:p w:rsidR="00C813FF" w:rsidRPr="00746DD8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proofErr w:type="gramStart"/>
                            <w:r w:rsidR="00215619" w:rsidRP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Age</w:t>
                            </w:r>
                            <w:r w:rsidR="001C188A" w:rsidRP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 :</w:t>
                            </w:r>
                            <w:proofErr w:type="gramEnd"/>
                            <w:r w:rsidR="001C188A" w:rsidRP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24</w:t>
                            </w:r>
                            <w:r w:rsid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ans</w:t>
                            </w:r>
                            <w:proofErr w:type="spellEnd"/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    </w:t>
                            </w:r>
                            <w:r w:rsidR="00215619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Adresse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 : Rue 15c</w:t>
                            </w:r>
                            <w:r w:rsidR="00FC3D2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entre 8A et 8B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N</w:t>
                            </w:r>
                            <w:r w:rsidR="00694EF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195D </w:t>
                            </w:r>
                            <w:proofErr w:type="spellStart"/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Vergel</w:t>
                            </w:r>
                            <w:proofErr w:type="spellEnd"/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65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Mérida-Yucatán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1C188A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Tél </w:t>
                            </w:r>
                            <w:proofErr w:type="gramStart"/>
                            <w:r w:rsidR="001C188A"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9999958437</w:t>
                            </w:r>
                            <w:proofErr w:type="gramEnd"/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746DD8"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 xml:space="preserve">Etudiant en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32"/>
                                <w:lang w:val="fr-FR"/>
                              </w:rPr>
                              <w:t>informatique</w:t>
                            </w:r>
                          </w:p>
                          <w:p w:rsidR="00C813FF" w:rsidRPr="00CD711D" w:rsidRDefault="00C813FF" w:rsidP="00C813FF">
                            <w:pPr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694EF8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Courriel :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1C188A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josericardochan@hotmail.com </w:t>
                            </w:r>
                            <w:r w:rsidRP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CD711D"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</w:t>
                            </w:r>
                          </w:p>
                          <w:p w:rsidR="00C813FF" w:rsidRPr="00215619" w:rsidRDefault="00C813FF" w:rsidP="00C813FF">
                            <w:pPr>
                              <w:rPr>
                                <w:color w:val="4F62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9" style="position:absolute;margin-left:-79.95pt;margin-top:-10.95pt;width:584.6pt;height:10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" filled="f" stroked="f">
                <v:textbox>
                  <w:txbxContent>
                    <w:p w:rsidR="00C813FF" w:rsidRPr="00746DD8" w:rsidRDefault="00C813FF" w:rsidP="00C813FF">
                      <w:pPr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746DD8"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             </w:t>
                      </w:r>
                      <w:r w:rsidR="00B92E35" w:rsidRPr="00746DD8"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CHAN PECH José Ricardo</w:t>
                      </w:r>
                    </w:p>
                    <w:p w:rsidR="00C813FF" w:rsidRPr="00746DD8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</w:t>
                      </w:r>
                      <w:proofErr w:type="gramStart"/>
                      <w:r w:rsidR="00215619" w:rsidRP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Age</w:t>
                      </w:r>
                      <w:r w:rsidR="001C188A" w:rsidRP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 :</w:t>
                      </w:r>
                      <w:proofErr w:type="gramEnd"/>
                      <w:r w:rsidR="001C188A" w:rsidRP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24</w:t>
                      </w:r>
                      <w:r w:rsid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ans</w:t>
                      </w:r>
                      <w:proofErr w:type="spellEnd"/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46DD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    </w:t>
                      </w:r>
                      <w:r w:rsidR="00215619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Adresse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 : Rue 15c</w:t>
                      </w:r>
                      <w:r w:rsidR="00FC3D2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entre 8A et 8B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N</w:t>
                      </w:r>
                      <w:r w:rsidR="00694EF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.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195D </w:t>
                      </w:r>
                      <w:proofErr w:type="spellStart"/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Vergel</w:t>
                      </w:r>
                      <w:proofErr w:type="spellEnd"/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65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Mérida-Yucatán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1C188A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Tél </w:t>
                      </w:r>
                      <w:proofErr w:type="gramStart"/>
                      <w:r w:rsidR="001C188A"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9999958437</w:t>
                      </w:r>
                      <w:proofErr w:type="gramEnd"/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746DD8">
                        <w:rPr>
                          <w:rFonts w:ascii="Arial" w:hAnsi="Arial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 xml:space="preserve">Etudiant en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32"/>
                          <w:szCs w:val="32"/>
                          <w:lang w:val="fr-FR"/>
                        </w:rPr>
                        <w:t>informatique</w:t>
                      </w:r>
                    </w:p>
                    <w:p w:rsidR="00C813FF" w:rsidRPr="00CD711D" w:rsidRDefault="00C813FF" w:rsidP="00C813FF">
                      <w:pPr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694EF8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Courriel :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1C188A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josericardochan@hotmail.com </w:t>
                      </w:r>
                      <w:r w:rsidRP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CD711D"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                           </w:t>
                      </w:r>
                    </w:p>
                    <w:p w:rsidR="00C813FF" w:rsidRPr="00215619" w:rsidRDefault="00C813FF" w:rsidP="00C813FF">
                      <w:pPr>
                        <w:rPr>
                          <w:color w:val="4F6228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3073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BA88DE" wp14:editId="512180A4">
                <wp:simplePos x="0" y="0"/>
                <wp:positionH relativeFrom="column">
                  <wp:posOffset>-452120</wp:posOffset>
                </wp:positionH>
                <wp:positionV relativeFrom="paragraph">
                  <wp:posOffset>-381000</wp:posOffset>
                </wp:positionV>
                <wp:extent cx="1361440" cy="1752600"/>
                <wp:effectExtent l="8890" t="13970" r="10795" b="5080"/>
                <wp:wrapThrough wrapText="bothSides">
                  <wp:wrapPolygon edited="0">
                    <wp:start x="-151" y="0"/>
                    <wp:lineTo x="-151" y="21490"/>
                    <wp:lineTo x="21751" y="21490"/>
                    <wp:lineTo x="21751" y="0"/>
                    <wp:lineTo x="-151" y="0"/>
                  </wp:wrapPolygon>
                </wp:wrapThrough>
                <wp:docPr id="1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1C188A" w:rsidP="00AD3A5C">
                            <w:r w:rsidRPr="001C188A">
                              <w:rPr>
                                <w:outline/>
                                <w:noProof/>
                                <w:color w:val="4F81BD" w:themeColor="accent1"/>
                                <w:lang w:val="es-MX" w:eastAsia="es-MX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508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F6093A3" wp14:editId="470CC176">
                                  <wp:extent cx="1143000" cy="1252005"/>
                                  <wp:effectExtent l="0" t="0" r="0" b="5715"/>
                                  <wp:docPr id="27" name="Imagen 27" descr="C:\Users\joser\Desktop\IMG_20180207_14371386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oser\Desktop\IMG_20180207_14371386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784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692" cy="1268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ABA88DE" id="Rectángulo 3" o:spid="_x0000_s1030" style="position:absolute;margin-left:-35.6pt;margin-top:-30pt;width:107.2pt;height:138pt;z-index:251666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" strokecolor="#d8d8d8">
                <v:shadow opacity="22936f" origin=",.5" offset="0,.63889mm"/>
                <v:textbox style="mso-fit-shape-to-text:t">
                  <w:txbxContent>
                    <w:p w:rsidR="00AD3A5C" w:rsidRDefault="001C188A" w:rsidP="00AD3A5C">
                      <w:r w:rsidRPr="001C188A">
                        <w:rPr>
                          <w:outline/>
                          <w:noProof/>
                          <w:color w:val="4F81BD" w:themeColor="accent1"/>
                          <w:lang w:val="en-US" w:eastAsia="ja-JP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508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F6093A3" wp14:editId="470CC176">
                            <wp:extent cx="1143000" cy="1252005"/>
                            <wp:effectExtent l="0" t="0" r="0" b="5715"/>
                            <wp:docPr id="27" name="Imagen 27" descr="C:\Users\joser\Desktop\IMG_20180207_14371386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oser\Desktop\IMG_20180207_14371386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784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7692" cy="12680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70072" w:rsidRPr="00A70072" w:rsidRDefault="000D57EE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EFBC9E" wp14:editId="3323B93D">
                <wp:simplePos x="0" y="0"/>
                <wp:positionH relativeFrom="column">
                  <wp:posOffset>-3034665</wp:posOffset>
                </wp:positionH>
                <wp:positionV relativeFrom="paragraph">
                  <wp:posOffset>270510</wp:posOffset>
                </wp:positionV>
                <wp:extent cx="7200900" cy="0"/>
                <wp:effectExtent l="0" t="0" r="19050" b="1905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76D4C79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8.95pt,21.3pt" to="328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PtGQ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" strokecolor="blue"/>
            </w:pict>
          </mc:Fallback>
        </mc:AlternateContent>
      </w:r>
    </w:p>
    <w:p w:rsidR="00A70072" w:rsidRPr="00A70072" w:rsidRDefault="000D57EE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AB09D3" wp14:editId="6BA4E593">
                <wp:simplePos x="0" y="0"/>
                <wp:positionH relativeFrom="column">
                  <wp:posOffset>-313027</wp:posOffset>
                </wp:positionH>
                <wp:positionV relativeFrom="paragraph">
                  <wp:posOffset>257810</wp:posOffset>
                </wp:positionV>
                <wp:extent cx="2286000" cy="1485900"/>
                <wp:effectExtent l="0" t="0" r="0" b="0"/>
                <wp:wrapThrough wrapText="bothSides">
                  <wp:wrapPolygon edited="0">
                    <wp:start x="360" y="831"/>
                    <wp:lineTo x="360" y="20769"/>
                    <wp:lineTo x="21060" y="20769"/>
                    <wp:lineTo x="21060" y="831"/>
                    <wp:lineTo x="360" y="831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188A" w:rsidRDefault="001C188A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>Français :</w:t>
                            </w:r>
                            <w:r w:rsidR="00746DD8">
                              <w:rPr>
                                <w:rFonts w:ascii="Arial" w:hAnsi="Arial"/>
                                <w:lang w:val="fr-FR"/>
                              </w:rPr>
                              <w:t xml:space="preserve"> DELF</w:t>
                            </w:r>
                            <w:r>
                              <w:rPr>
                                <w:rFonts w:ascii="Arial" w:hAnsi="Arial"/>
                                <w:lang w:val="fr-FR"/>
                              </w:rPr>
                              <w:t xml:space="preserve"> B1</w:t>
                            </w:r>
                          </w:p>
                          <w:p w:rsidR="00AD3A5C" w:rsidRPr="00FF50CA" w:rsidRDefault="00215619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Anglais </w:t>
                            </w:r>
                            <w:r w:rsidR="00AD3A5C"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: </w:t>
                            </w:r>
                            <w:r w:rsidR="001C188A">
                              <w:rPr>
                                <w:rFonts w:ascii="Arial" w:hAnsi="Arial"/>
                                <w:lang w:val="fr-FR"/>
                              </w:rPr>
                              <w:t>B1</w:t>
                            </w:r>
                          </w:p>
                          <w:p w:rsidR="00AD3A5C" w:rsidRPr="00FF50CA" w:rsidRDefault="00215619" w:rsidP="004835EE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Espagnol </w:t>
                            </w:r>
                            <w:r w:rsidR="00AD3A5C" w:rsidRPr="00FF50CA">
                              <w:rPr>
                                <w:rFonts w:ascii="Arial" w:hAnsi="Arial"/>
                                <w:lang w:val="fr-FR"/>
                              </w:rPr>
                              <w:t xml:space="preserve">: </w:t>
                            </w:r>
                            <w:r w:rsidR="001C188A">
                              <w:rPr>
                                <w:rFonts w:ascii="Arial" w:hAnsi="Arial"/>
                                <w:lang w:val="fr-FR"/>
                              </w:rPr>
                              <w:t>Langue Maternel</w:t>
                            </w:r>
                            <w:r w:rsidR="00746DD8">
                              <w:rPr>
                                <w:rFonts w:ascii="Arial" w:hAnsi="Arial"/>
                                <w:lang w:val="fr-FR"/>
                              </w:rPr>
                              <w:t>le</w:t>
                            </w:r>
                          </w:p>
                          <w:p w:rsidR="00AD3A5C" w:rsidRPr="00FF50CA" w:rsidRDefault="00AD3A5C" w:rsidP="00AD3A5C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1" type="#_x0000_t202" style="position:absolute;margin-left:-24.65pt;margin-top:20.3pt;width:180pt;height:11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" filled="f" stroked="f">
                <v:textbox inset=",7.2pt,,7.2pt">
                  <w:txbxContent>
                    <w:p w:rsidR="001C188A" w:rsidRDefault="001C188A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>
                        <w:rPr>
                          <w:rFonts w:ascii="Arial" w:hAnsi="Arial"/>
                          <w:lang w:val="fr-FR"/>
                        </w:rPr>
                        <w:t>Français :</w:t>
                      </w:r>
                      <w:r w:rsidR="00746DD8">
                        <w:rPr>
                          <w:rFonts w:ascii="Arial" w:hAnsi="Arial"/>
                          <w:lang w:val="fr-FR"/>
                        </w:rPr>
                        <w:t xml:space="preserve"> DELF</w:t>
                      </w:r>
                      <w:r>
                        <w:rPr>
                          <w:rFonts w:ascii="Arial" w:hAnsi="Arial"/>
                          <w:lang w:val="fr-FR"/>
                        </w:rPr>
                        <w:t xml:space="preserve"> B1</w:t>
                      </w:r>
                    </w:p>
                    <w:p w:rsidR="00AD3A5C" w:rsidRPr="00FF50CA" w:rsidRDefault="00215619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Anglais </w:t>
                      </w:r>
                      <w:r w:rsidR="00AD3A5C" w:rsidRPr="00FF50CA">
                        <w:rPr>
                          <w:rFonts w:ascii="Arial" w:hAnsi="Arial"/>
                          <w:lang w:val="fr-FR"/>
                        </w:rPr>
                        <w:t xml:space="preserve">: </w:t>
                      </w:r>
                      <w:r w:rsidR="001C188A">
                        <w:rPr>
                          <w:rFonts w:ascii="Arial" w:hAnsi="Arial"/>
                          <w:lang w:val="fr-FR"/>
                        </w:rPr>
                        <w:t>B1</w:t>
                      </w:r>
                    </w:p>
                    <w:p w:rsidR="00AD3A5C" w:rsidRPr="00FF50CA" w:rsidRDefault="00215619" w:rsidP="004835EE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lang w:val="fr-FR"/>
                        </w:rPr>
                        <w:t xml:space="preserve">Espagnol </w:t>
                      </w:r>
                      <w:r w:rsidR="00AD3A5C" w:rsidRPr="00FF50CA">
                        <w:rPr>
                          <w:rFonts w:ascii="Arial" w:hAnsi="Arial"/>
                          <w:lang w:val="fr-FR"/>
                        </w:rPr>
                        <w:t xml:space="preserve">: </w:t>
                      </w:r>
                      <w:r w:rsidR="001C188A">
                        <w:rPr>
                          <w:rFonts w:ascii="Arial" w:hAnsi="Arial"/>
                          <w:lang w:val="fr-FR"/>
                        </w:rPr>
                        <w:t>Langue Maternel</w:t>
                      </w:r>
                      <w:r w:rsidR="00746DD8">
                        <w:rPr>
                          <w:rFonts w:ascii="Arial" w:hAnsi="Arial"/>
                          <w:lang w:val="fr-FR"/>
                        </w:rPr>
                        <w:t>le</w:t>
                      </w:r>
                    </w:p>
                    <w:p w:rsidR="00AD3A5C" w:rsidRPr="00FF50CA" w:rsidRDefault="00AD3A5C" w:rsidP="00AD3A5C">
                      <w:pPr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0D57EE" w:rsidP="00A70072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9BFE1" wp14:editId="28C2D0D7">
                <wp:simplePos x="0" y="0"/>
                <wp:positionH relativeFrom="column">
                  <wp:posOffset>-3022462</wp:posOffset>
                </wp:positionH>
                <wp:positionV relativeFrom="paragraph">
                  <wp:posOffset>941070</wp:posOffset>
                </wp:positionV>
                <wp:extent cx="4743450" cy="9525"/>
                <wp:effectExtent l="0" t="0" r="19050" b="2857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F83C13" id="Conector recto 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38pt,74.1pt" to="135.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" strokecolor="blue"/>
            </w:pict>
          </mc:Fallback>
        </mc:AlternateContent>
      </w:r>
      <w:r w:rsidR="004835C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8DFA2AD" wp14:editId="067079CE">
                <wp:simplePos x="0" y="0"/>
                <wp:positionH relativeFrom="column">
                  <wp:posOffset>2464435</wp:posOffset>
                </wp:positionH>
                <wp:positionV relativeFrom="paragraph">
                  <wp:posOffset>12700</wp:posOffset>
                </wp:positionV>
                <wp:extent cx="2628900" cy="1524000"/>
                <wp:effectExtent l="0" t="0" r="0" b="0"/>
                <wp:wrapThrough wrapText="bothSides">
                  <wp:wrapPolygon edited="0">
                    <wp:start x="313" y="810"/>
                    <wp:lineTo x="313" y="20790"/>
                    <wp:lineTo x="21130" y="20790"/>
                    <wp:lineTo x="21130" y="810"/>
                    <wp:lineTo x="313" y="810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Logiciels </w:t>
                            </w:r>
                            <w:r w:rsidR="00F53F8F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maîtrisés :</w:t>
                            </w: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 xml:space="preserve">Visual Studio, </w:t>
                            </w:r>
                            <w:proofErr w:type="spellStart"/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SQLserver</w:t>
                            </w:r>
                            <w:proofErr w:type="spellEnd"/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,</w:t>
                            </w:r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>Android</w:t>
                            </w:r>
                            <w:proofErr w:type="spellEnd"/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 xml:space="preserve"> Studio, </w:t>
                            </w:r>
                            <w:proofErr w:type="spellStart"/>
                            <w:r w:rsidR="00654C29">
                              <w:rPr>
                                <w:rFonts w:ascii="Arial" w:hAnsi="Arial"/>
                                <w:lang w:val="fr-FR"/>
                              </w:rPr>
                              <w:t>MyS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ql</w:t>
                            </w:r>
                            <w:proofErr w:type="spellEnd"/>
                            <w:r w:rsidR="00F53F8F">
                              <w:rPr>
                                <w:rFonts w:ascii="Arial" w:hAnsi="Arial"/>
                                <w:lang w:val="fr-FR"/>
                              </w:rPr>
                              <w:t xml:space="preserve">, Enterprise Architect, </w:t>
                            </w:r>
                          </w:p>
                          <w:p w:rsidR="00AD3A5C" w:rsidRPr="00215619" w:rsidRDefault="00AD3A5C" w:rsidP="00AD3A5C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-</w:t>
                            </w:r>
                            <w:r w:rsidR="00215619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1C188A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Connaissances</w:t>
                            </w:r>
                            <w:r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</w:t>
                            </w:r>
                            <w:r w:rsidR="00694EF8" w:rsidRPr="00215619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>en :</w:t>
                            </w:r>
                            <w:r w:rsidRPr="00215619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lang w:val="fr-FR"/>
                              </w:rPr>
                              <w:t>P</w:t>
                            </w:r>
                            <w:r w:rsidR="00F01FCD" w:rsidRPr="00F01FCD">
                              <w:rPr>
                                <w:rFonts w:ascii="Arial" w:hAnsi="Arial"/>
                                <w:lang w:val="fr-FR"/>
                              </w:rPr>
                              <w:t>rogrammation</w:t>
                            </w:r>
                            <w:r w:rsidR="00686365">
                              <w:rPr>
                                <w:rFonts w:ascii="Arial" w:hAnsi="Arial"/>
                                <w:lang w:val="fr-FR"/>
                              </w:rPr>
                              <w:t>, Attention a</w:t>
                            </w:r>
                            <w:r w:rsidR="00746DD8">
                              <w:rPr>
                                <w:rFonts w:ascii="Arial" w:hAnsi="Arial"/>
                                <w:lang w:val="fr-FR"/>
                              </w:rPr>
                              <w:t>u</w:t>
                            </w:r>
                            <w:r w:rsidR="00686365">
                              <w:rPr>
                                <w:rFonts w:ascii="Arial" w:hAnsi="Arial"/>
                                <w:lang w:val="fr-FR"/>
                              </w:rPr>
                              <w:t xml:space="preserve"> client </w:t>
                            </w:r>
                            <w:r w:rsidR="004835C6">
                              <w:rPr>
                                <w:rFonts w:ascii="Arial" w:hAnsi="Arial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32" type="#_x0000_t202" style="position:absolute;margin-left:194.05pt;margin-top:1pt;width:207pt;height:120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" filled="f" stroked="f">
                <v:shadow color="black" opacity="49150f" offset=".74833mm,.74833mm"/>
                <v:textbox inset=",7.2pt,,7.2pt">
                  <w:txbxContent>
                    <w:p w:rsidR="00AD3A5C" w:rsidRPr="00215619" w:rsidRDefault="00AD3A5C" w:rsidP="004F25B4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Logiciels </w:t>
                      </w:r>
                      <w:r w:rsidR="00F53F8F" w:rsidRPr="00215619">
                        <w:rPr>
                          <w:rFonts w:ascii="Arial" w:hAnsi="Arial"/>
                          <w:b/>
                          <w:lang w:val="fr-FR"/>
                        </w:rPr>
                        <w:t>maîtrisés :</w:t>
                      </w:r>
                      <w:r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 xml:space="preserve">Visual Studio, </w:t>
                      </w:r>
                      <w:proofErr w:type="spellStart"/>
                      <w:r w:rsidR="00F01FCD">
                        <w:rPr>
                          <w:rFonts w:ascii="Arial" w:hAnsi="Arial"/>
                          <w:lang w:val="fr-FR"/>
                        </w:rPr>
                        <w:t>SQLserver</w:t>
                      </w:r>
                      <w:proofErr w:type="spellEnd"/>
                      <w:r w:rsidR="00F01FCD">
                        <w:rPr>
                          <w:rFonts w:ascii="Arial" w:hAnsi="Arial"/>
                          <w:lang w:val="fr-FR"/>
                        </w:rPr>
                        <w:t>,</w:t>
                      </w:r>
                      <w:r w:rsidR="00654C2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proofErr w:type="spellStart"/>
                      <w:r w:rsidR="00654C29">
                        <w:rPr>
                          <w:rFonts w:ascii="Arial" w:hAnsi="Arial"/>
                          <w:lang w:val="fr-FR"/>
                        </w:rPr>
                        <w:t>Android</w:t>
                      </w:r>
                      <w:proofErr w:type="spellEnd"/>
                      <w:r w:rsidR="00654C29">
                        <w:rPr>
                          <w:rFonts w:ascii="Arial" w:hAnsi="Arial"/>
                          <w:lang w:val="fr-FR"/>
                        </w:rPr>
                        <w:t xml:space="preserve"> Studio, </w:t>
                      </w:r>
                      <w:proofErr w:type="spellStart"/>
                      <w:r w:rsidR="00654C29">
                        <w:rPr>
                          <w:rFonts w:ascii="Arial" w:hAnsi="Arial"/>
                          <w:lang w:val="fr-FR"/>
                        </w:rPr>
                        <w:t>MyS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>ql</w:t>
                      </w:r>
                      <w:proofErr w:type="spellEnd"/>
                      <w:r w:rsidR="00F53F8F">
                        <w:rPr>
                          <w:rFonts w:ascii="Arial" w:hAnsi="Arial"/>
                          <w:lang w:val="fr-FR"/>
                        </w:rPr>
                        <w:t xml:space="preserve">, Enterprise Architect, </w:t>
                      </w:r>
                    </w:p>
                    <w:p w:rsidR="00AD3A5C" w:rsidRPr="00215619" w:rsidRDefault="00AD3A5C" w:rsidP="00AD3A5C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>-</w:t>
                      </w:r>
                      <w:r w:rsidR="00215619"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="001C188A" w:rsidRPr="00215619">
                        <w:rPr>
                          <w:rFonts w:ascii="Arial" w:hAnsi="Arial"/>
                          <w:b/>
                          <w:lang w:val="fr-FR"/>
                        </w:rPr>
                        <w:t>Connaissances</w:t>
                      </w:r>
                      <w:r w:rsidRPr="00215619">
                        <w:rPr>
                          <w:rFonts w:ascii="Arial" w:hAnsi="Arial"/>
                          <w:b/>
                          <w:lang w:val="fr-FR"/>
                        </w:rPr>
                        <w:t xml:space="preserve"> </w:t>
                      </w:r>
                      <w:r w:rsidR="00694EF8" w:rsidRPr="00215619">
                        <w:rPr>
                          <w:rFonts w:ascii="Arial" w:hAnsi="Arial"/>
                          <w:b/>
                          <w:lang w:val="fr-FR"/>
                        </w:rPr>
                        <w:t>en :</w:t>
                      </w:r>
                      <w:r w:rsidRPr="00215619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lang w:val="fr-FR"/>
                        </w:rPr>
                        <w:t>P</w:t>
                      </w:r>
                      <w:r w:rsidR="00F01FCD" w:rsidRPr="00F01FCD">
                        <w:rPr>
                          <w:rFonts w:ascii="Arial" w:hAnsi="Arial"/>
                          <w:lang w:val="fr-FR"/>
                        </w:rPr>
                        <w:t>rogrammation</w:t>
                      </w:r>
                      <w:r w:rsidR="00686365">
                        <w:rPr>
                          <w:rFonts w:ascii="Arial" w:hAnsi="Arial"/>
                          <w:lang w:val="fr-FR"/>
                        </w:rPr>
                        <w:t>, Attention a</w:t>
                      </w:r>
                      <w:r w:rsidR="00746DD8">
                        <w:rPr>
                          <w:rFonts w:ascii="Arial" w:hAnsi="Arial"/>
                          <w:lang w:val="fr-FR"/>
                        </w:rPr>
                        <w:t>u</w:t>
                      </w:r>
                      <w:r w:rsidR="00686365">
                        <w:rPr>
                          <w:rFonts w:ascii="Arial" w:hAnsi="Arial"/>
                          <w:lang w:val="fr-FR"/>
                        </w:rPr>
                        <w:t xml:space="preserve"> client </w:t>
                      </w:r>
                      <w:r w:rsidR="004835C6">
                        <w:rPr>
                          <w:rFonts w:ascii="Arial" w:hAnsi="Arial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70072" w:rsidRPr="00A70072" w:rsidRDefault="00A70072" w:rsidP="00A70072"/>
    <w:p w:rsidR="00A70072" w:rsidRPr="00A70072" w:rsidRDefault="00A70072" w:rsidP="00A70072"/>
    <w:p w:rsidR="00A70072" w:rsidRPr="00A70072" w:rsidRDefault="00A70072" w:rsidP="00A70072"/>
    <w:p w:rsidR="00A70072" w:rsidRPr="00A70072" w:rsidRDefault="000D57EE" w:rsidP="00CE44D2">
      <w:pPr>
        <w:ind w:hanging="127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FFB5" wp14:editId="3382AF1A">
                <wp:simplePos x="0" y="0"/>
                <wp:positionH relativeFrom="column">
                  <wp:posOffset>-3067409</wp:posOffset>
                </wp:positionH>
                <wp:positionV relativeFrom="paragraph">
                  <wp:posOffset>1005895</wp:posOffset>
                </wp:positionV>
                <wp:extent cx="7200900" cy="0"/>
                <wp:effectExtent l="0" t="0" r="19050" b="19050"/>
                <wp:wrapNone/>
                <wp:docPr id="6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FE97929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1.55pt,79.2pt" to="325.4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2A79642" wp14:editId="623C2316">
                <wp:simplePos x="0" y="0"/>
                <wp:positionH relativeFrom="column">
                  <wp:posOffset>-3052141</wp:posOffset>
                </wp:positionH>
                <wp:positionV relativeFrom="paragraph">
                  <wp:posOffset>1006889</wp:posOffset>
                </wp:positionV>
                <wp:extent cx="7219950" cy="1362075"/>
                <wp:effectExtent l="0" t="0" r="0" b="9525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995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Pr="00CD711D" w:rsidRDefault="00746DD8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FORMATION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FF50CA" w:rsidRDefault="00746DD8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2016</w:t>
                            </w:r>
                            <w:r w:rsidR="00AD3A5C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F01FCD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</w:t>
                            </w:r>
                            <w:r w:rsidR="00FC3D2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B</w:t>
                            </w:r>
                            <w:r w:rsidR="006F6932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accalauréat</w:t>
                            </w:r>
                            <w:r w:rsidR="00FC3D2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en Mathématiques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Mérida-Yucatán  </w:t>
                            </w:r>
                            <w:r w:rsidR="00215619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F01FCD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Preparatoria</w:t>
                            </w:r>
                            <w:proofErr w:type="spellEnd"/>
                            <w:r w:rsidR="00F01FCD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Libre</w:t>
                            </w:r>
                          </w:p>
                          <w:p w:rsidR="00AD3A5C" w:rsidRPr="00FF50CA" w:rsidRDefault="00AD3A5C" w:rsidP="00CE44D2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215619" w:rsidRPr="00746DD8" w:rsidRDefault="00AD3A5C" w:rsidP="00CE44D2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 w:rsidRPr="00746DD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2016-2018    </w:t>
                            </w:r>
                            <w:r w:rsidR="00F01FCD" w:rsidRPr="00746DD8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</w:t>
                            </w:r>
                            <w:r w:rsidR="00746DD8" w:rsidRP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D.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U.T</w:t>
                            </w:r>
                            <w:r w:rsidR="006F6932" w:rsidRP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Informatique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 Systèmes Informatiques</w:t>
                            </w:r>
                          </w:p>
                          <w:p w:rsidR="00AD3A5C" w:rsidRPr="00746DD8" w:rsidRDefault="00215619" w:rsidP="00F01FCD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01FCD" w:rsidRPr="00746DD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Mérida-Yucatán </w:t>
                            </w:r>
                            <w:r w:rsidRPr="00746DD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F01FCD" w:rsidRPr="00746DD8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Universidad</w:t>
                            </w:r>
                            <w:proofErr w:type="spellEnd"/>
                            <w:r w:rsidR="00F01FCD" w:rsidRPr="00746DD8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01FCD" w:rsidRPr="00746DD8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Tecnológica</w:t>
                            </w:r>
                            <w:proofErr w:type="spellEnd"/>
                            <w:r w:rsidR="00F01FCD" w:rsidRPr="00746DD8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01FCD" w:rsidRPr="00746DD8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Metropolitana</w:t>
                            </w:r>
                            <w:proofErr w:type="spellEnd"/>
                          </w:p>
                          <w:p w:rsidR="00AD3A5C" w:rsidRPr="00746DD8" w:rsidRDefault="00AD3A5C" w:rsidP="00CE44D2">
                            <w:pPr>
                              <w:ind w:firstLine="142"/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-240.35pt;margin-top:79.3pt;width:568.5pt;height:107.2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" filled="f" stroked="f">
                <v:path arrowok="t"/>
                <v:textbox>
                  <w:txbxContent>
                    <w:p w:rsidR="00AD3A5C" w:rsidRPr="00CD711D" w:rsidRDefault="00746DD8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FORMATION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FF50CA" w:rsidRDefault="00746DD8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2016</w:t>
                      </w:r>
                      <w:r w:rsidR="00AD3A5C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F01FCD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</w:t>
                      </w:r>
                      <w:r w:rsidR="00FC3D28">
                        <w:rPr>
                          <w:rFonts w:ascii="Arial" w:hAnsi="Arial"/>
                          <w:color w:val="000000"/>
                          <w:lang w:val="fr-FR"/>
                        </w:rPr>
                        <w:t>B</w:t>
                      </w:r>
                      <w:r w:rsidR="006F6932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accalauréat</w:t>
                      </w:r>
                      <w:r w:rsidR="00FC3D28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en Mathématiques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Mérida-Yucatán  </w:t>
                      </w:r>
                      <w:r w:rsidR="00215619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F01FCD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Preparatoria</w:t>
                      </w:r>
                      <w:proofErr w:type="spellEnd"/>
                      <w:r w:rsidR="00F01FCD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Libre</w:t>
                      </w:r>
                    </w:p>
                    <w:p w:rsidR="00AD3A5C" w:rsidRPr="00FF50CA" w:rsidRDefault="00AD3A5C" w:rsidP="00CE44D2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215619" w:rsidRPr="00746DD8" w:rsidRDefault="00AD3A5C" w:rsidP="00CE44D2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 w:rsidRPr="00746DD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2016-2018    </w:t>
                      </w:r>
                      <w:r w:rsidR="00F01FCD" w:rsidRPr="00746DD8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</w:t>
                      </w:r>
                      <w:r w:rsidR="00746DD8" w:rsidRP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D.</w:t>
                      </w:r>
                      <w:r w:rsid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U.T</w:t>
                      </w:r>
                      <w:r w:rsidR="006F6932" w:rsidRPr="00746DD8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Informatique</w:t>
                      </w:r>
                      <w:r w:rsid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, Systèmes Informatiques</w:t>
                      </w:r>
                    </w:p>
                    <w:p w:rsidR="00AD3A5C" w:rsidRPr="00746DD8" w:rsidRDefault="00215619" w:rsidP="00F01FCD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746DD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01FCD" w:rsidRPr="00746DD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Mérida-Yucatán </w:t>
                      </w:r>
                      <w:r w:rsidRPr="00746DD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proofErr w:type="spellStart"/>
                      <w:r w:rsidR="00F01FCD" w:rsidRPr="00746DD8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Universidad</w:t>
                      </w:r>
                      <w:proofErr w:type="spellEnd"/>
                      <w:r w:rsidR="00F01FCD" w:rsidRPr="00746DD8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F01FCD" w:rsidRPr="00746DD8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Tecnológica</w:t>
                      </w:r>
                      <w:proofErr w:type="spellEnd"/>
                      <w:r w:rsidR="00F01FCD" w:rsidRPr="00746DD8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F01FCD" w:rsidRPr="00746DD8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Metropolitana</w:t>
                      </w:r>
                      <w:proofErr w:type="spellEnd"/>
                    </w:p>
                    <w:p w:rsidR="00AD3A5C" w:rsidRPr="00746DD8" w:rsidRDefault="00AD3A5C" w:rsidP="00CE44D2">
                      <w:pPr>
                        <w:ind w:firstLine="142"/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AFD47" wp14:editId="7E73510D">
                <wp:simplePos x="0" y="0"/>
                <wp:positionH relativeFrom="column">
                  <wp:posOffset>-3086156</wp:posOffset>
                </wp:positionH>
                <wp:positionV relativeFrom="paragraph">
                  <wp:posOffset>2388097</wp:posOffset>
                </wp:positionV>
                <wp:extent cx="7200900" cy="0"/>
                <wp:effectExtent l="0" t="0" r="19050" b="19050"/>
                <wp:wrapNone/>
                <wp:docPr id="3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78470E4" id="Conector recto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pt,188.05pt" to="324pt,1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" strokecolor="blu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8F94BC5" wp14:editId="7EDC9BB4">
                <wp:simplePos x="0" y="0"/>
                <wp:positionH relativeFrom="column">
                  <wp:posOffset>-956945</wp:posOffset>
                </wp:positionH>
                <wp:positionV relativeFrom="paragraph">
                  <wp:posOffset>2800268</wp:posOffset>
                </wp:positionV>
                <wp:extent cx="5362575" cy="1057275"/>
                <wp:effectExtent l="0" t="0" r="0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6257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Pr="00F53F8F" w:rsidRDefault="00C03026" w:rsidP="004F25B4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Enlaces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Amé</w:t>
                            </w:r>
                            <w:r w:rsidR="00242917" w:rsidRPr="00F53F8F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rica</w:t>
                            </w:r>
                            <w:proofErr w:type="spellEnd"/>
                            <w:proofErr w:type="gramEnd"/>
                            <w:r w:rsidR="00242917" w:rsidRPr="00F53F8F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S.A. DE C.V. </w:t>
                            </w:r>
                          </w:p>
                          <w:p w:rsidR="00AD3A5C" w:rsidRPr="00F53F8F" w:rsidRDefault="00F53F8F" w:rsidP="004F25B4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c</w:t>
                            </w:r>
                            <w:r w:rsidR="00215619"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upé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:</w:t>
                            </w:r>
                            <w:r w:rsidR="00AD3A5C"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Opérateur de centre d'appel</w:t>
                            </w:r>
                            <w:r w:rsidRPr="00F53F8F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s</w:t>
                            </w:r>
                          </w:p>
                          <w:p w:rsidR="00AD3A5C" w:rsidRPr="00F53F8F" w:rsidRDefault="00AD3A5C" w:rsidP="00215619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34" type="#_x0000_t202" style="position:absolute;margin-left:-75.35pt;margin-top:220.5pt;width:422.25pt;height:83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" filled="f" stroked="f">
                <v:path arrowok="t"/>
                <v:textbox>
                  <w:txbxContent>
                    <w:p w:rsidR="00AD3A5C" w:rsidRPr="00F53F8F" w:rsidRDefault="00C03026" w:rsidP="004F25B4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Enlaces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de </w:t>
                      </w:r>
                      <w:proofErr w:type="spellStart"/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Amé</w:t>
                      </w:r>
                      <w:r w:rsidR="00242917" w:rsidRPr="00F53F8F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rica</w:t>
                      </w:r>
                      <w:proofErr w:type="spellEnd"/>
                      <w:proofErr w:type="gramEnd"/>
                      <w:r w:rsidR="00242917" w:rsidRPr="00F53F8F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S.A. DE C.V. </w:t>
                      </w:r>
                    </w:p>
                    <w:p w:rsidR="00AD3A5C" w:rsidRPr="00F53F8F" w:rsidRDefault="00F53F8F" w:rsidP="004F25B4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c</w:t>
                      </w:r>
                      <w:r w:rsidR="00215619"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upé</w:t>
                      </w: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:</w:t>
                      </w:r>
                      <w:r w:rsidR="00AD3A5C"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 xml:space="preserve"> </w:t>
                      </w:r>
                      <w:r w:rsidR="00746DD8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Opérateur de centre d'appel</w:t>
                      </w:r>
                      <w:r w:rsidRPr="00F53F8F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s</w:t>
                      </w:r>
                    </w:p>
                    <w:p w:rsidR="00AD3A5C" w:rsidRPr="00F53F8F" w:rsidRDefault="00AD3A5C" w:rsidP="00215619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4E521B" wp14:editId="07B0D09F">
                <wp:simplePos x="0" y="0"/>
                <wp:positionH relativeFrom="column">
                  <wp:posOffset>-3073731</wp:posOffset>
                </wp:positionH>
                <wp:positionV relativeFrom="paragraph">
                  <wp:posOffset>2446130</wp:posOffset>
                </wp:positionV>
                <wp:extent cx="4391025" cy="155257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910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AD3A5C" w:rsidRPr="00CD711D" w:rsidRDefault="00746DD8" w:rsidP="004F25B4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FR"/>
                              </w:rPr>
                              <w:t>EXPERIENCE PROFESSIONNELLE</w:t>
                            </w: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5619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:rsidR="00AD3A5C" w:rsidRPr="00215619" w:rsidRDefault="00242917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06/2012</w:t>
                            </w:r>
                            <w:r w:rsidR="00746DD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à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02/2017</w:t>
                            </w:r>
                            <w:r w:rsidR="00AD3A5C" w:rsidRPr="0021561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AD3A5C" w:rsidRPr="00215619" w:rsidRDefault="00242917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Mérida-Yucatán</w:t>
                            </w: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215619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AD3A5C" w:rsidRPr="00746DD8" w:rsidRDefault="00AD3A5C" w:rsidP="00215619">
                            <w:pPr>
                              <w:rPr>
                                <w:color w:val="000000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35" type="#_x0000_t202" style="position:absolute;margin-left:-242.05pt;margin-top:192.6pt;width:345.75pt;height:12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" filled="f" stroked="f">
                <v:path arrowok="t"/>
                <v:textbox>
                  <w:txbxContent>
                    <w:p w:rsidR="00AD3A5C" w:rsidRPr="00CD711D" w:rsidRDefault="00746DD8" w:rsidP="004F25B4">
                      <w:pP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FR"/>
                        </w:rPr>
                        <w:t>EXPERIENCE PROFESSIONNELLE</w:t>
                      </w: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215619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:rsidR="00AD3A5C" w:rsidRPr="00215619" w:rsidRDefault="00242917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06/2012</w:t>
                      </w:r>
                      <w:r w:rsidR="00746DD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à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02/2017</w:t>
                      </w:r>
                      <w:r w:rsidR="00AD3A5C" w:rsidRPr="00215619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AD3A5C" w:rsidRPr="00215619" w:rsidRDefault="00242917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Mérida-Yucatán</w:t>
                      </w: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215619" w:rsidRDefault="00AD3A5C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AD3A5C" w:rsidRPr="00746DD8" w:rsidRDefault="00AD3A5C" w:rsidP="00215619">
                      <w:pPr>
                        <w:rPr>
                          <w:color w:val="000000"/>
                          <w:lang w:val="fr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400C26" wp14:editId="251EE3F9">
                <wp:simplePos x="0" y="0"/>
                <wp:positionH relativeFrom="column">
                  <wp:posOffset>-3095653</wp:posOffset>
                </wp:positionH>
                <wp:positionV relativeFrom="paragraph">
                  <wp:posOffset>4046275</wp:posOffset>
                </wp:positionV>
                <wp:extent cx="7200900" cy="0"/>
                <wp:effectExtent l="0" t="0" r="19050" b="1905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7A158C" id="Conector recto 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3.75pt,318.6pt" to="323.25pt,3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" strokecolor="blue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C9CF4" wp14:editId="3DBDF9C8">
                <wp:simplePos x="0" y="0"/>
                <wp:positionH relativeFrom="column">
                  <wp:posOffset>-3081020</wp:posOffset>
                </wp:positionH>
                <wp:positionV relativeFrom="paragraph">
                  <wp:posOffset>4091084</wp:posOffset>
                </wp:positionV>
                <wp:extent cx="7200900" cy="139065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5="http://schemas.microsoft.com/office/word/2012/wordml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:rsidR="00215619" w:rsidRPr="00746DD8" w:rsidRDefault="00C30736" w:rsidP="00215619">
                            <w:pPr>
                              <w:rPr>
                                <w:rFonts w:ascii="Arial" w:hAnsi="Arial"/>
                                <w:b/>
                                <w:color w:val="0000FF"/>
                                <w:sz w:val="20"/>
                                <w:szCs w:val="20"/>
                                <w:lang w:val="fr-CA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b/>
                                <w:color w:val="0000FF"/>
                                <w:sz w:val="36"/>
                                <w:szCs w:val="36"/>
                                <w:lang w:val="fr-CA"/>
                              </w:rPr>
                              <w:t>CENTRES D’INTERETS</w:t>
                            </w:r>
                          </w:p>
                          <w:p w:rsidR="00215619" w:rsidRPr="00746DD8" w:rsidRDefault="00215619" w:rsidP="00215619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CA"/>
                              </w:rPr>
                            </w:pPr>
                          </w:p>
                          <w:p w:rsidR="00C03026" w:rsidRDefault="00215619" w:rsidP="00C03026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746DD8">
                              <w:rPr>
                                <w:rFonts w:ascii="Arial" w:hAnsi="Arial"/>
                                <w:b/>
                                <w:color w:val="000000"/>
                                <w:lang w:val="fr-CA"/>
                              </w:rPr>
                              <w:t xml:space="preserve"> </w:t>
                            </w:r>
                            <w:r w:rsidR="00C03026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-</w:t>
                            </w:r>
                            <w:r w:rsidR="00C03026" w:rsidRPr="006F6932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C03026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Spo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r</w:t>
                            </w:r>
                            <w:r w:rsidR="00C03026"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ts : 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Le Karaté (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ceinture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vert</w:t>
                            </w:r>
                            <w:r w:rsidR="00746DD8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e</w:t>
                            </w:r>
                            <w:r w:rsidR="00C03026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)</w:t>
                            </w:r>
                          </w:p>
                          <w:p w:rsidR="00C03026" w:rsidRPr="006F6932" w:rsidRDefault="00C03026" w:rsidP="00C03026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- Loisirs : Ecrire des histoires, </w:t>
                            </w:r>
                            <w:proofErr w:type="gramStart"/>
                            <w:r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jouer</w:t>
                            </w:r>
                            <w:proofErr w:type="gramEnd"/>
                            <w:r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aux échecs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6F6932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apprendre de nouvelles langues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, </w:t>
                            </w:r>
                            <w:r w:rsidRPr="004075D0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les jeux vidéo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  <w:p w:rsidR="00215619" w:rsidRPr="00FF50CA" w:rsidRDefault="004E7AE4" w:rsidP="00C0302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r w:rsidR="00746DD8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Professionnels</w:t>
                            </w:r>
                            <w:r w:rsidRPr="004E7AE4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 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Programmation mobile et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programmation </w:t>
                            </w:r>
                            <w:r w:rsidR="00A46EA0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web,</w:t>
                            </w:r>
                            <w:r w:rsidRPr="004E7AE4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A46EA0">
                              <w:rPr>
                                <w:rFonts w:ascii="Arial" w:hAnsi="Arial" w:cs="Arial"/>
                                <w:color w:val="000000"/>
                                <w:lang w:val="fr-FR"/>
                              </w:rPr>
                              <w:t>Programmation de jeux vidéo.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42.6pt;margin-top:322.15pt;width:567pt;height:10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" filled="f" stroked="f">
                <v:path arrowok="t"/>
                <v:textbox>
                  <w:txbxContent>
                    <w:p w:rsidR="00215619" w:rsidRPr="00746DD8" w:rsidRDefault="00C30736" w:rsidP="00215619">
                      <w:pPr>
                        <w:rPr>
                          <w:rFonts w:ascii="Arial" w:hAnsi="Arial"/>
                          <w:b/>
                          <w:color w:val="0000FF"/>
                          <w:sz w:val="20"/>
                          <w:szCs w:val="20"/>
                          <w:lang w:val="fr-CA"/>
                        </w:rPr>
                      </w:pPr>
                      <w:r w:rsidRPr="00746DD8">
                        <w:rPr>
                          <w:rFonts w:ascii="Arial" w:hAnsi="Arial"/>
                          <w:b/>
                          <w:color w:val="0000FF"/>
                          <w:sz w:val="36"/>
                          <w:szCs w:val="36"/>
                          <w:lang w:val="fr-CA"/>
                        </w:rPr>
                        <w:t>CENTRES D’INTERETS</w:t>
                      </w:r>
                    </w:p>
                    <w:p w:rsidR="00215619" w:rsidRPr="00746DD8" w:rsidRDefault="00215619" w:rsidP="00215619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CA"/>
                        </w:rPr>
                      </w:pPr>
                    </w:p>
                    <w:p w:rsidR="00C03026" w:rsidRDefault="00215619" w:rsidP="00C03026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746DD8">
                        <w:rPr>
                          <w:rFonts w:ascii="Arial" w:hAnsi="Arial"/>
                          <w:b/>
                          <w:color w:val="000000"/>
                          <w:lang w:val="fr-CA"/>
                        </w:rPr>
                        <w:t xml:space="preserve"> </w:t>
                      </w:r>
                      <w:r w:rsidR="00C03026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-</w:t>
                      </w:r>
                      <w:r w:rsidR="00C03026" w:rsidRPr="006F6932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</w:t>
                      </w:r>
                      <w:r w:rsidR="00C03026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Spo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>r</w:t>
                      </w:r>
                      <w:r w:rsidR="00C03026"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ts : 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>Le Karaté (</w:t>
                      </w:r>
                      <w:r w:rsid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ceinture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vert</w:t>
                      </w:r>
                      <w:r w:rsidR="00746DD8">
                        <w:rPr>
                          <w:rFonts w:ascii="Arial" w:hAnsi="Arial"/>
                          <w:color w:val="000000"/>
                          <w:lang w:val="fr-FR"/>
                        </w:rPr>
                        <w:t>e</w:t>
                      </w:r>
                      <w:r w:rsidR="00C03026">
                        <w:rPr>
                          <w:rFonts w:ascii="Arial" w:hAnsi="Arial"/>
                          <w:color w:val="000000"/>
                          <w:lang w:val="fr-FR"/>
                        </w:rPr>
                        <w:t>)</w:t>
                      </w:r>
                    </w:p>
                    <w:p w:rsidR="00C03026" w:rsidRPr="006F6932" w:rsidRDefault="00C03026" w:rsidP="00C03026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- Loisirs : Ecrire des histoires, </w:t>
                      </w:r>
                      <w:proofErr w:type="gramStart"/>
                      <w:r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jouer</w:t>
                      </w:r>
                      <w:proofErr w:type="gramEnd"/>
                      <w:r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aux échecs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, </w:t>
                      </w:r>
                      <w:r w:rsidRPr="006F6932">
                        <w:rPr>
                          <w:rFonts w:ascii="Arial" w:hAnsi="Arial"/>
                          <w:color w:val="000000"/>
                          <w:lang w:val="fr-FR"/>
                        </w:rPr>
                        <w:t>apprendre de nouvelles langues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, </w:t>
                      </w:r>
                      <w:r w:rsidRPr="004075D0">
                        <w:rPr>
                          <w:rFonts w:ascii="Arial" w:hAnsi="Arial"/>
                          <w:color w:val="000000"/>
                          <w:lang w:val="fr-FR"/>
                        </w:rPr>
                        <w:t>les jeux vidéo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.</w:t>
                      </w:r>
                    </w:p>
                    <w:p w:rsidR="00215619" w:rsidRPr="00FF50CA" w:rsidRDefault="004E7AE4" w:rsidP="00C03026">
                      <w:pPr>
                        <w:rPr>
                          <w:color w:val="000000"/>
                          <w:lang w:val="fr-FR"/>
                        </w:rPr>
                      </w:pPr>
                      <w:r>
                        <w:rPr>
                          <w:color w:val="000000"/>
                          <w:lang w:val="fr-FR"/>
                        </w:rPr>
                        <w:t xml:space="preserve">- </w:t>
                      </w:r>
                      <w:r w:rsidR="00746DD8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Professionnels</w:t>
                      </w:r>
                      <w:r w:rsidRPr="004E7AE4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 :</w:t>
                      </w:r>
                      <w:r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Programmation mobile et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programmation </w:t>
                      </w:r>
                      <w:r w:rsidR="00A46EA0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web,</w:t>
                      </w:r>
                      <w:r w:rsidRPr="004E7AE4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 xml:space="preserve"> </w:t>
                      </w:r>
                      <w:r w:rsidR="00A46EA0">
                        <w:rPr>
                          <w:rFonts w:ascii="Arial" w:hAnsi="Arial" w:cs="Arial"/>
                          <w:color w:val="000000"/>
                          <w:lang w:val="fr-FR"/>
                        </w:rPr>
                        <w:t>Programmation de jeux vidéo.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A70072" w:rsidSect="00CD711D">
      <w:pgSz w:w="11900" w:h="16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7F" w:rsidRDefault="00CB157F" w:rsidP="00A70072">
      <w:r>
        <w:separator/>
      </w:r>
    </w:p>
  </w:endnote>
  <w:endnote w:type="continuationSeparator" w:id="0">
    <w:p w:rsidR="00CB157F" w:rsidRDefault="00CB157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7F" w:rsidRDefault="00CB157F" w:rsidP="00A70072">
      <w:r>
        <w:separator/>
      </w:r>
    </w:p>
  </w:footnote>
  <w:footnote w:type="continuationSeparator" w:id="0">
    <w:p w:rsidR="00CB157F" w:rsidRDefault="00CB157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68C7"/>
    <w:multiLevelType w:val="hybridMultilevel"/>
    <w:tmpl w:val="F45AD948"/>
    <w:lvl w:ilvl="0" w:tplc="E200BF5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1925"/>
    <w:multiLevelType w:val="hybridMultilevel"/>
    <w:tmpl w:val="E5742A28"/>
    <w:lvl w:ilvl="0" w:tplc="5C4EB0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976B4"/>
    <w:multiLevelType w:val="hybridMultilevel"/>
    <w:tmpl w:val="7F6EFEC8"/>
    <w:lvl w:ilvl="0" w:tplc="20968C6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408000,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19"/>
    <w:rsid w:val="0001478E"/>
    <w:rsid w:val="00067BC0"/>
    <w:rsid w:val="000A6FC0"/>
    <w:rsid w:val="000D57EE"/>
    <w:rsid w:val="001B3AB5"/>
    <w:rsid w:val="001C188A"/>
    <w:rsid w:val="00203291"/>
    <w:rsid w:val="00215619"/>
    <w:rsid w:val="00242917"/>
    <w:rsid w:val="002B326D"/>
    <w:rsid w:val="003361D5"/>
    <w:rsid w:val="003D68E7"/>
    <w:rsid w:val="003D787D"/>
    <w:rsid w:val="004075D0"/>
    <w:rsid w:val="0044216C"/>
    <w:rsid w:val="004835C6"/>
    <w:rsid w:val="004835EE"/>
    <w:rsid w:val="004B5558"/>
    <w:rsid w:val="004E7AE4"/>
    <w:rsid w:val="004F25B4"/>
    <w:rsid w:val="0064565F"/>
    <w:rsid w:val="00654C29"/>
    <w:rsid w:val="00665294"/>
    <w:rsid w:val="00686365"/>
    <w:rsid w:val="00694EF8"/>
    <w:rsid w:val="006B3EA1"/>
    <w:rsid w:val="006F6932"/>
    <w:rsid w:val="00746DD8"/>
    <w:rsid w:val="007B3AE8"/>
    <w:rsid w:val="008329C2"/>
    <w:rsid w:val="0083669F"/>
    <w:rsid w:val="00841AA4"/>
    <w:rsid w:val="00852BC8"/>
    <w:rsid w:val="009D2F0D"/>
    <w:rsid w:val="00A46EA0"/>
    <w:rsid w:val="00A70072"/>
    <w:rsid w:val="00AD3A5C"/>
    <w:rsid w:val="00AE39CE"/>
    <w:rsid w:val="00B07E9F"/>
    <w:rsid w:val="00B36DAE"/>
    <w:rsid w:val="00B476C7"/>
    <w:rsid w:val="00B77118"/>
    <w:rsid w:val="00B92E35"/>
    <w:rsid w:val="00BD0CB3"/>
    <w:rsid w:val="00BE1BDB"/>
    <w:rsid w:val="00C03026"/>
    <w:rsid w:val="00C30736"/>
    <w:rsid w:val="00C813FF"/>
    <w:rsid w:val="00C9074F"/>
    <w:rsid w:val="00CB157F"/>
    <w:rsid w:val="00CD711D"/>
    <w:rsid w:val="00CE44D2"/>
    <w:rsid w:val="00D470A6"/>
    <w:rsid w:val="00D860E1"/>
    <w:rsid w:val="00D95EC5"/>
    <w:rsid w:val="00DE61F4"/>
    <w:rsid w:val="00E02E0A"/>
    <w:rsid w:val="00E16F5F"/>
    <w:rsid w:val="00E41930"/>
    <w:rsid w:val="00E802FF"/>
    <w:rsid w:val="00ED4B46"/>
    <w:rsid w:val="00F01FCD"/>
    <w:rsid w:val="00F15C60"/>
    <w:rsid w:val="00F53F8F"/>
    <w:rsid w:val="00F55047"/>
    <w:rsid w:val="00F721A0"/>
    <w:rsid w:val="00F739EC"/>
    <w:rsid w:val="00F84AC2"/>
    <w:rsid w:val="00FC3D28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08000,lime"/>
    </o:shapedefaults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1C18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basedOn w:val="Fuentedeprrafopredeter"/>
    <w:uiPriority w:val="99"/>
    <w:unhideWhenUsed/>
    <w:rsid w:val="001C18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8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804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4666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0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94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430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724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086371-63E5-4012-AFD5-EE931FDBC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Formato11</Template>
  <TotalTime>299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Links>
    <vt:vector size="12" baseType="variant">
      <vt:variant>
        <vt:i4>50</vt:i4>
      </vt:variant>
      <vt:variant>
        <vt:i4>2103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  <vt:variant>
        <vt:i4>544800892</vt:i4>
      </vt:variant>
      <vt:variant>
        <vt:i4>2731</vt:i4>
      </vt:variant>
      <vt:variant>
        <vt:i4>1026</vt:i4>
      </vt:variant>
      <vt:variant>
        <vt:i4>1</vt:i4>
      </vt:variant>
      <vt:variant>
        <vt:lpwstr>Capture d’écran 2012-07-26 à 14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Marie Helene Mur</cp:lastModifiedBy>
  <cp:revision>11</cp:revision>
  <dcterms:created xsi:type="dcterms:W3CDTF">2013-08-13T22:23:00Z</dcterms:created>
  <dcterms:modified xsi:type="dcterms:W3CDTF">2018-03-07T16:19:00Z</dcterms:modified>
</cp:coreProperties>
</file>