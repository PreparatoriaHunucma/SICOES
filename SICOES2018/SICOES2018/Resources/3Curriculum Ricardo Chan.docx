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72" w:rsidRDefault="004835C6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BC25286" wp14:editId="18E4CD34">
                <wp:simplePos x="0" y="0"/>
                <wp:positionH relativeFrom="column">
                  <wp:posOffset>-921385</wp:posOffset>
                </wp:positionH>
                <wp:positionV relativeFrom="paragraph">
                  <wp:posOffset>1416050</wp:posOffset>
                </wp:positionV>
                <wp:extent cx="3060700" cy="2733675"/>
                <wp:effectExtent l="0" t="0" r="0" b="0"/>
                <wp:wrapTight wrapText="bothSides">
                  <wp:wrapPolygon edited="0">
                    <wp:start x="269" y="452"/>
                    <wp:lineTo x="269" y="21073"/>
                    <wp:lineTo x="21107" y="21073"/>
                    <wp:lineTo x="21107" y="452"/>
                    <wp:lineTo x="269" y="452"/>
                  </wp:wrapPolygon>
                </wp:wrapTight>
                <wp:docPr id="1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273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31223D" w:rsidRDefault="0031223D" w:rsidP="00AD3A5C">
                            <w:pPr>
                              <w:rPr>
                                <w:rFonts w:ascii="Arial" w:hAnsi="Arial"/>
                                <w:color w:val="0000FF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31223D">
                              <w:rPr>
                                <w:rFonts w:ascii="Arial" w:hAnsi="Arial"/>
                                <w:b/>
                                <w:color w:val="0000FF"/>
                                <w:sz w:val="28"/>
                                <w:szCs w:val="28"/>
                                <w:lang w:val="es-MX"/>
                              </w:rPr>
                              <w:t>Competencias Profesionales</w:t>
                            </w:r>
                          </w:p>
                          <w:p w:rsidR="00AD3A5C" w:rsidRPr="0031223D" w:rsidRDefault="00AD3A5C">
                            <w:pPr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</w:pPr>
                          </w:p>
                          <w:p w:rsidR="00F53F8F" w:rsidRPr="0031223D" w:rsidRDefault="00AD3A5C">
                            <w:pPr>
                              <w:rPr>
                                <w:rFonts w:ascii="Arial" w:hAnsi="Arial"/>
                                <w:lang w:val="es-MX"/>
                              </w:rPr>
                            </w:pPr>
                            <w:r w:rsidRPr="0031223D">
                              <w:rPr>
                                <w:rFonts w:ascii="Arial" w:hAnsi="Arial"/>
                                <w:lang w:val="es-MX"/>
                              </w:rPr>
                              <w:t>-</w:t>
                            </w:r>
                            <w:r w:rsidR="00215619" w:rsidRPr="0031223D">
                              <w:rPr>
                                <w:rFonts w:ascii="Arial" w:hAnsi="Arial"/>
                                <w:lang w:val="es-MX"/>
                              </w:rPr>
                              <w:t xml:space="preserve"> </w:t>
                            </w:r>
                            <w:r w:rsidR="0031223D">
                              <w:rPr>
                                <w:rFonts w:ascii="Arial" w:hAnsi="Arial"/>
                                <w:lang w:val="es-MX"/>
                              </w:rPr>
                              <w:t>Programación en</w:t>
                            </w:r>
                            <w:r w:rsidR="00654C29" w:rsidRPr="0031223D">
                              <w:rPr>
                                <w:rFonts w:ascii="Arial" w:hAnsi="Arial"/>
                                <w:lang w:val="es-MX"/>
                              </w:rPr>
                              <w:t>: C#, Java, Html, CCS, ASP.NET.</w:t>
                            </w:r>
                          </w:p>
                          <w:p w:rsidR="00F53F8F" w:rsidRPr="0031223D" w:rsidRDefault="00F53F8F">
                            <w:pPr>
                              <w:rPr>
                                <w:rFonts w:ascii="Arial" w:hAnsi="Arial"/>
                                <w:lang w:val="es-MX"/>
                              </w:rPr>
                            </w:pPr>
                            <w:r w:rsidRPr="0031223D">
                              <w:rPr>
                                <w:rFonts w:ascii="Arial" w:hAnsi="Arial"/>
                                <w:lang w:val="es-MX"/>
                              </w:rPr>
                              <w:t xml:space="preserve">- </w:t>
                            </w:r>
                            <w:r w:rsidR="0031223D">
                              <w:rPr>
                                <w:rFonts w:ascii="Arial" w:hAnsi="Arial"/>
                                <w:lang w:val="es-MX"/>
                              </w:rPr>
                              <w:t>Gestión de Base de datos</w:t>
                            </w:r>
                          </w:p>
                          <w:p w:rsidR="00F53F8F" w:rsidRPr="0031223D" w:rsidRDefault="00F53F8F">
                            <w:pPr>
                              <w:rPr>
                                <w:rFonts w:ascii="Arial" w:hAnsi="Arial"/>
                                <w:lang w:val="es-MX"/>
                              </w:rPr>
                            </w:pPr>
                          </w:p>
                          <w:p w:rsidR="004835C6" w:rsidRPr="0031223D" w:rsidRDefault="0031223D" w:rsidP="004835C6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z w:val="28"/>
                                <w:szCs w:val="28"/>
                                <w:lang w:val="es-MX"/>
                              </w:rPr>
                              <w:t>Competencias Personales</w:t>
                            </w:r>
                          </w:p>
                          <w:p w:rsidR="004835C6" w:rsidRPr="0031223D" w:rsidRDefault="004835C6">
                            <w:pPr>
                              <w:rPr>
                                <w:rFonts w:ascii="Arial" w:hAnsi="Arial"/>
                                <w:lang w:val="es-MX"/>
                              </w:rPr>
                            </w:pPr>
                          </w:p>
                          <w:p w:rsidR="00AD3A5C" w:rsidRPr="0031223D" w:rsidRDefault="00203291" w:rsidP="00203291">
                            <w:pPr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</w:pPr>
                            <w:r w:rsidRPr="0031223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 xml:space="preserve">- </w:t>
                            </w:r>
                            <w:r w:rsidR="0031223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Responsabilidad</w:t>
                            </w:r>
                          </w:p>
                          <w:p w:rsidR="00203291" w:rsidRPr="0031223D" w:rsidRDefault="00203291" w:rsidP="00203291">
                            <w:pPr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</w:pPr>
                            <w:r w:rsidRPr="0031223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 xml:space="preserve">- </w:t>
                            </w:r>
                            <w:r w:rsidR="0031223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Capacidad de trabajo bajo presión</w:t>
                            </w:r>
                          </w:p>
                          <w:p w:rsidR="000D57EE" w:rsidRDefault="00B77118" w:rsidP="00203291">
                            <w:pPr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</w:pPr>
                            <w:r w:rsidRPr="0031223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 xml:space="preserve">- </w:t>
                            </w:r>
                            <w:r w:rsidR="0031223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Proactivo</w:t>
                            </w:r>
                          </w:p>
                          <w:p w:rsidR="000300F3" w:rsidRDefault="000300F3" w:rsidP="00203291">
                            <w:pPr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- Autodidacta</w:t>
                            </w:r>
                          </w:p>
                          <w:p w:rsidR="000300F3" w:rsidRDefault="000300F3" w:rsidP="00203291">
                            <w:pPr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- Facilidad de adaptarme a la situación</w:t>
                            </w:r>
                          </w:p>
                          <w:p w:rsidR="000300F3" w:rsidRPr="0031223D" w:rsidRDefault="000300F3" w:rsidP="00203291">
                            <w:pPr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2528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72.55pt;margin-top:111.5pt;width:241pt;height:215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" filled="f" stroked="f">
                <v:textbox inset=",7.2pt,,7.2pt">
                  <w:txbxContent>
                    <w:p w:rsidR="00AD3A5C" w:rsidRPr="0031223D" w:rsidRDefault="0031223D" w:rsidP="00AD3A5C">
                      <w:pPr>
                        <w:rPr>
                          <w:rFonts w:ascii="Arial" w:hAnsi="Arial"/>
                          <w:color w:val="0000FF"/>
                          <w:sz w:val="28"/>
                          <w:szCs w:val="28"/>
                          <w:lang w:val="es-MX"/>
                        </w:rPr>
                      </w:pPr>
                      <w:r w:rsidRPr="0031223D">
                        <w:rPr>
                          <w:rFonts w:ascii="Arial" w:hAnsi="Arial"/>
                          <w:b/>
                          <w:color w:val="0000FF"/>
                          <w:sz w:val="28"/>
                          <w:szCs w:val="28"/>
                          <w:lang w:val="es-MX"/>
                        </w:rPr>
                        <w:t>Competencias Profesionales</w:t>
                      </w:r>
                    </w:p>
                    <w:p w:rsidR="00AD3A5C" w:rsidRPr="0031223D" w:rsidRDefault="00AD3A5C">
                      <w:pPr>
                        <w:rPr>
                          <w:rFonts w:ascii="Arial" w:hAnsi="Arial"/>
                          <w:color w:val="000000"/>
                          <w:lang w:val="es-MX"/>
                        </w:rPr>
                      </w:pPr>
                    </w:p>
                    <w:p w:rsidR="00F53F8F" w:rsidRPr="0031223D" w:rsidRDefault="00AD3A5C">
                      <w:pPr>
                        <w:rPr>
                          <w:rFonts w:ascii="Arial" w:hAnsi="Arial"/>
                          <w:lang w:val="es-MX"/>
                        </w:rPr>
                      </w:pPr>
                      <w:r w:rsidRPr="0031223D">
                        <w:rPr>
                          <w:rFonts w:ascii="Arial" w:hAnsi="Arial"/>
                          <w:lang w:val="es-MX"/>
                        </w:rPr>
                        <w:t>-</w:t>
                      </w:r>
                      <w:r w:rsidR="00215619" w:rsidRPr="0031223D">
                        <w:rPr>
                          <w:rFonts w:ascii="Arial" w:hAnsi="Arial"/>
                          <w:lang w:val="es-MX"/>
                        </w:rPr>
                        <w:t xml:space="preserve"> </w:t>
                      </w:r>
                      <w:r w:rsidR="0031223D">
                        <w:rPr>
                          <w:rFonts w:ascii="Arial" w:hAnsi="Arial"/>
                          <w:lang w:val="es-MX"/>
                        </w:rPr>
                        <w:t>Programación en</w:t>
                      </w:r>
                      <w:r w:rsidR="00654C29" w:rsidRPr="0031223D">
                        <w:rPr>
                          <w:rFonts w:ascii="Arial" w:hAnsi="Arial"/>
                          <w:lang w:val="es-MX"/>
                        </w:rPr>
                        <w:t>: C#, Java, Html, CCS, ASP.NET.</w:t>
                      </w:r>
                    </w:p>
                    <w:p w:rsidR="00F53F8F" w:rsidRPr="0031223D" w:rsidRDefault="00F53F8F">
                      <w:pPr>
                        <w:rPr>
                          <w:rFonts w:ascii="Arial" w:hAnsi="Arial"/>
                          <w:lang w:val="es-MX"/>
                        </w:rPr>
                      </w:pPr>
                      <w:r w:rsidRPr="0031223D">
                        <w:rPr>
                          <w:rFonts w:ascii="Arial" w:hAnsi="Arial"/>
                          <w:lang w:val="es-MX"/>
                        </w:rPr>
                        <w:t xml:space="preserve">- </w:t>
                      </w:r>
                      <w:r w:rsidR="0031223D">
                        <w:rPr>
                          <w:rFonts w:ascii="Arial" w:hAnsi="Arial"/>
                          <w:lang w:val="es-MX"/>
                        </w:rPr>
                        <w:t>Gestión de Base de datos</w:t>
                      </w:r>
                    </w:p>
                    <w:p w:rsidR="00F53F8F" w:rsidRPr="0031223D" w:rsidRDefault="00F53F8F">
                      <w:pPr>
                        <w:rPr>
                          <w:rFonts w:ascii="Arial" w:hAnsi="Arial"/>
                          <w:lang w:val="es-MX"/>
                        </w:rPr>
                      </w:pPr>
                    </w:p>
                    <w:p w:rsidR="004835C6" w:rsidRPr="0031223D" w:rsidRDefault="0031223D" w:rsidP="004835C6">
                      <w:pPr>
                        <w:rPr>
                          <w:rFonts w:ascii="Arial" w:hAnsi="Arial"/>
                          <w:b/>
                          <w:color w:val="0000FF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color w:val="0000FF"/>
                          <w:sz w:val="28"/>
                          <w:szCs w:val="28"/>
                          <w:lang w:val="es-MX"/>
                        </w:rPr>
                        <w:t>Competencias Personales</w:t>
                      </w:r>
                    </w:p>
                    <w:p w:rsidR="004835C6" w:rsidRPr="0031223D" w:rsidRDefault="004835C6">
                      <w:pPr>
                        <w:rPr>
                          <w:rFonts w:ascii="Arial" w:hAnsi="Arial"/>
                          <w:lang w:val="es-MX"/>
                        </w:rPr>
                      </w:pPr>
                    </w:p>
                    <w:p w:rsidR="00AD3A5C" w:rsidRPr="0031223D" w:rsidRDefault="00203291" w:rsidP="00203291">
                      <w:pPr>
                        <w:rPr>
                          <w:rFonts w:ascii="Arial" w:hAnsi="Arial"/>
                          <w:color w:val="000000"/>
                          <w:lang w:val="es-MX"/>
                        </w:rPr>
                      </w:pPr>
                      <w:r w:rsidRPr="0031223D">
                        <w:rPr>
                          <w:rFonts w:ascii="Arial" w:hAnsi="Arial"/>
                          <w:color w:val="000000"/>
                          <w:lang w:val="es-MX"/>
                        </w:rPr>
                        <w:t xml:space="preserve">- </w:t>
                      </w:r>
                      <w:r w:rsidR="0031223D">
                        <w:rPr>
                          <w:rFonts w:ascii="Arial" w:hAnsi="Arial"/>
                          <w:color w:val="000000"/>
                          <w:lang w:val="es-MX"/>
                        </w:rPr>
                        <w:t>Responsabilidad</w:t>
                      </w:r>
                    </w:p>
                    <w:p w:rsidR="00203291" w:rsidRPr="0031223D" w:rsidRDefault="00203291" w:rsidP="00203291">
                      <w:pPr>
                        <w:rPr>
                          <w:rFonts w:ascii="Arial" w:hAnsi="Arial"/>
                          <w:color w:val="000000"/>
                          <w:lang w:val="es-MX"/>
                        </w:rPr>
                      </w:pPr>
                      <w:r w:rsidRPr="0031223D">
                        <w:rPr>
                          <w:rFonts w:ascii="Arial" w:hAnsi="Arial"/>
                          <w:color w:val="000000"/>
                          <w:lang w:val="es-MX"/>
                        </w:rPr>
                        <w:t xml:space="preserve">- </w:t>
                      </w:r>
                      <w:r w:rsidR="0031223D">
                        <w:rPr>
                          <w:rFonts w:ascii="Arial" w:hAnsi="Arial"/>
                          <w:color w:val="000000"/>
                          <w:lang w:val="es-MX"/>
                        </w:rPr>
                        <w:t>Capacidad de trabajo bajo presión</w:t>
                      </w:r>
                    </w:p>
                    <w:p w:rsidR="000D57EE" w:rsidRDefault="00B77118" w:rsidP="00203291">
                      <w:pPr>
                        <w:rPr>
                          <w:rFonts w:ascii="Arial" w:hAnsi="Arial"/>
                          <w:color w:val="000000"/>
                          <w:lang w:val="es-MX"/>
                        </w:rPr>
                      </w:pPr>
                      <w:r w:rsidRPr="0031223D">
                        <w:rPr>
                          <w:rFonts w:ascii="Arial" w:hAnsi="Arial"/>
                          <w:color w:val="000000"/>
                          <w:lang w:val="es-MX"/>
                        </w:rPr>
                        <w:t xml:space="preserve">- </w:t>
                      </w:r>
                      <w:r w:rsidR="0031223D">
                        <w:rPr>
                          <w:rFonts w:ascii="Arial" w:hAnsi="Arial"/>
                          <w:color w:val="000000"/>
                          <w:lang w:val="es-MX"/>
                        </w:rPr>
                        <w:t>Proactivo</w:t>
                      </w:r>
                    </w:p>
                    <w:p w:rsidR="000300F3" w:rsidRDefault="000300F3" w:rsidP="00203291">
                      <w:pPr>
                        <w:rPr>
                          <w:rFonts w:ascii="Arial" w:hAnsi="Arial"/>
                          <w:color w:val="000000"/>
                          <w:lang w:val="es-MX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s-MX"/>
                        </w:rPr>
                        <w:t>- Autodidacta</w:t>
                      </w:r>
                    </w:p>
                    <w:p w:rsidR="000300F3" w:rsidRDefault="000300F3" w:rsidP="00203291">
                      <w:pPr>
                        <w:rPr>
                          <w:rFonts w:ascii="Arial" w:hAnsi="Arial"/>
                          <w:color w:val="000000"/>
                          <w:lang w:val="es-MX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s-MX"/>
                        </w:rPr>
                        <w:t>- Facilidad de adaptarme a la situación</w:t>
                      </w:r>
                    </w:p>
                    <w:p w:rsidR="000300F3" w:rsidRPr="0031223D" w:rsidRDefault="000300F3" w:rsidP="00203291">
                      <w:pPr>
                        <w:rPr>
                          <w:rFonts w:ascii="Arial" w:hAnsi="Arial"/>
                          <w:color w:val="000000"/>
                          <w:lang w:val="es-MX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CD711D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CA0F45F" wp14:editId="65CBA7FE">
                <wp:simplePos x="0" y="0"/>
                <wp:positionH relativeFrom="column">
                  <wp:posOffset>-1947545</wp:posOffset>
                </wp:positionH>
                <wp:positionV relativeFrom="paragraph">
                  <wp:posOffset>-2142935</wp:posOffset>
                </wp:positionV>
                <wp:extent cx="5213268" cy="1009403"/>
                <wp:effectExtent l="0" t="0" r="6985" b="6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268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11D" w:rsidRDefault="00CD711D">
                            <w:r>
                              <w:rPr>
                                <w:noProof/>
                                <w:lang w:val="en-US" w:eastAsia="ja-JP"/>
                              </w:rPr>
                              <w:drawing>
                                <wp:inline distT="0" distB="0" distL="0" distR="0" wp14:anchorId="1F3CE153" wp14:editId="7D9CF47B">
                                  <wp:extent cx="4821555" cy="795655"/>
                                  <wp:effectExtent l="0" t="0" r="0" b="4445"/>
                                  <wp:docPr id="11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1555" cy="795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0F45F" id="Zone de texte 23" o:spid="_x0000_s1027" type="#_x0000_t202" style="position:absolute;margin-left:-153.35pt;margin-top:-168.75pt;width:410.5pt;height:79.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" fillcolor="white [3201]" stroked="f" strokeweight=".5pt">
                <v:textbox>
                  <w:txbxContent>
                    <w:p w:rsidR="00CD711D" w:rsidRDefault="00CD711D">
                      <w:r>
                        <w:rPr>
                          <w:noProof/>
                          <w:lang w:val="en-US" w:eastAsia="ja-JP"/>
                        </w:rPr>
                        <w:drawing>
                          <wp:inline distT="0" distB="0" distL="0" distR="0" wp14:anchorId="1F3CE153" wp14:editId="7D9CF47B">
                            <wp:extent cx="4821555" cy="795655"/>
                            <wp:effectExtent l="0" t="0" r="0" b="4445"/>
                            <wp:docPr id="11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1555" cy="795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711D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0F8A00D" wp14:editId="6D20F853">
                <wp:simplePos x="0" y="0"/>
                <wp:positionH relativeFrom="column">
                  <wp:posOffset>-2312035</wp:posOffset>
                </wp:positionH>
                <wp:positionV relativeFrom="paragraph">
                  <wp:posOffset>-1515935</wp:posOffset>
                </wp:positionV>
                <wp:extent cx="7414260" cy="147193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47193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11D" w:rsidRDefault="00CD71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8A00D" id="Zone de texte 20" o:spid="_x0000_s1028" type="#_x0000_t202" style="position:absolute;margin-left:-182.05pt;margin-top:-119.35pt;width:583.8pt;height:115.9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" fillcolor="#5a5a5a" stroked="f" strokeweight=".5pt">
                <v:textbox>
                  <w:txbxContent>
                    <w:p w:rsidR="00CD711D" w:rsidRDefault="00CD711D"/>
                  </w:txbxContent>
                </v:textbox>
              </v:shape>
            </w:pict>
          </mc:Fallback>
        </mc:AlternateContent>
      </w:r>
      <w:r w:rsidR="00CD711D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E36DAF" wp14:editId="43F38AD8">
                <wp:simplePos x="0" y="0"/>
                <wp:positionH relativeFrom="column">
                  <wp:posOffset>-1015365</wp:posOffset>
                </wp:positionH>
                <wp:positionV relativeFrom="paragraph">
                  <wp:posOffset>-139065</wp:posOffset>
                </wp:positionV>
                <wp:extent cx="7424420" cy="1371600"/>
                <wp:effectExtent l="0" t="0" r="0" b="0"/>
                <wp:wrapThrough wrapText="bothSides">
                  <wp:wrapPolygon edited="0">
                    <wp:start x="111" y="0"/>
                    <wp:lineTo x="111" y="21300"/>
                    <wp:lineTo x="21393" y="21300"/>
                    <wp:lineTo x="21393" y="0"/>
                    <wp:lineTo x="111" y="0"/>
                  </wp:wrapPolygon>
                </wp:wrapThrough>
                <wp:docPr id="1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813FF" w:rsidRPr="000A5B21" w:rsidRDefault="00C813FF" w:rsidP="00C813FF">
                            <w:pP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A5B21">
                              <w:rPr>
                                <w:color w:val="000000" w:themeColor="text1"/>
                                <w:lang w:val="es-MX"/>
                              </w:rPr>
                              <w:t xml:space="preserve">                                                             </w:t>
                            </w:r>
                            <w:r w:rsidR="009027A1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MX"/>
                              </w:rPr>
                              <w:t>José Ricardo Chan Pech</w:t>
                            </w:r>
                          </w:p>
                          <w:p w:rsidR="00C813FF" w:rsidRPr="000A5B21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                       </w:t>
                            </w:r>
                            <w:r w:rsidR="000A5B21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Edad:</w:t>
                            </w:r>
                            <w:r w:rsidR="001C188A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24</w:t>
                            </w:r>
                            <w:r w:rsidR="000A5B21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años</w:t>
                            </w:r>
                          </w:p>
                          <w:p w:rsidR="00C813FF" w:rsidRPr="000A5B21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                       </w:t>
                            </w:r>
                            <w:r w:rsid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Dirección</w:t>
                            </w:r>
                            <w:r w:rsidR="001C188A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: </w:t>
                            </w:r>
                            <w:r w:rsid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Calle </w:t>
                            </w:r>
                            <w:r w:rsidR="001C188A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15c</w:t>
                            </w:r>
                            <w:r w:rsid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entre 8A y</w:t>
                            </w:r>
                            <w:r w:rsidR="00FC3D28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8B</w:t>
                            </w:r>
                            <w:r w:rsidR="001C188A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N</w:t>
                            </w:r>
                            <w:r w:rsidR="00694EF8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  <w:r w:rsidR="001C188A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195D </w:t>
                            </w:r>
                            <w:r w:rsid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Fracc</w:t>
                            </w:r>
                            <w:r w:rsidR="009B39B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ionamiento</w:t>
                            </w:r>
                            <w:r w:rsid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1C188A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Vergel 65</w:t>
                            </w:r>
                            <w:r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             </w:t>
                            </w:r>
                          </w:p>
                          <w:p w:rsidR="00C813FF" w:rsidRPr="000A5B21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                       </w:t>
                            </w:r>
                            <w:r w:rsidR="001C188A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Mérida-Yucatán</w:t>
                            </w:r>
                          </w:p>
                          <w:p w:rsidR="00C813FF" w:rsidRPr="000A5B21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                       </w:t>
                            </w:r>
                            <w:r w:rsid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Teléfono</w:t>
                            </w:r>
                            <w:r w:rsidR="001C188A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:9999958437</w:t>
                            </w:r>
                            <w:r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    </w:t>
                            </w:r>
                            <w:r w:rsid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    </w:t>
                            </w:r>
                            <w:r w:rsidR="000A5B21" w:rsidRPr="000A5B21">
                              <w:rPr>
                                <w:rFonts w:ascii="Arial" w:hAnsi="Arial"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Estudiante de Tecnologías de la Información</w:t>
                            </w:r>
                          </w:p>
                          <w:p w:rsidR="007F2113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                       </w:t>
                            </w:r>
                            <w:r w:rsid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Correo</w:t>
                            </w:r>
                            <w:r w:rsidR="00694EF8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:</w:t>
                            </w:r>
                            <w:r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1C188A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josericardochan@hotmail.com </w:t>
                            </w:r>
                            <w:r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  </w:t>
                            </w:r>
                          </w:p>
                          <w:p w:rsidR="00C813FF" w:rsidRPr="000A5B21" w:rsidRDefault="007F2113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CURP : CAPR930505HYNHCC05</w:t>
                            </w:r>
                            <w:r w:rsidR="00CD711D" w:rsidRPr="000A5B2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</w:t>
                            </w:r>
                          </w:p>
                          <w:p w:rsidR="00C813FF" w:rsidRPr="000A5B21" w:rsidRDefault="00C813FF" w:rsidP="00C813FF">
                            <w:pPr>
                              <w:rPr>
                                <w:color w:val="4F62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36DAF" id="Rectángulo 1" o:spid="_x0000_s1029" style="position:absolute;margin-left:-79.95pt;margin-top:-10.95pt;width:584.6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" filled="f" stroked="f">
                <v:textbox>
                  <w:txbxContent>
                    <w:p w:rsidR="00C813FF" w:rsidRPr="000A5B21" w:rsidRDefault="00C813FF" w:rsidP="00C813FF">
                      <w:pP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es-MX"/>
                        </w:rPr>
                      </w:pPr>
                      <w:r w:rsidRPr="000A5B21">
                        <w:rPr>
                          <w:color w:val="000000" w:themeColor="text1"/>
                          <w:lang w:val="es-MX"/>
                        </w:rPr>
                        <w:t xml:space="preserve">                                                             </w:t>
                      </w:r>
                      <w:r w:rsidR="009027A1"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es-MX"/>
                        </w:rPr>
                        <w:t>José Ricardo Chan Pech</w:t>
                      </w:r>
                    </w:p>
                    <w:p w:rsidR="00C813FF" w:rsidRPr="000A5B21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</w:pPr>
                      <w:r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                                                         </w:t>
                      </w:r>
                      <w:r w:rsidR="000A5B21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Edad:</w:t>
                      </w:r>
                      <w:r w:rsidR="001C188A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24</w:t>
                      </w:r>
                      <w:r w:rsidR="000A5B21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años</w:t>
                      </w:r>
                    </w:p>
                    <w:p w:rsidR="00C813FF" w:rsidRPr="000A5B21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</w:pPr>
                      <w:r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                                                         </w:t>
                      </w:r>
                      <w:r w:rsid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Dirección</w:t>
                      </w:r>
                      <w:r w:rsidR="001C188A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: </w:t>
                      </w:r>
                      <w:r w:rsid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Calle </w:t>
                      </w:r>
                      <w:r w:rsidR="001C188A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15c</w:t>
                      </w:r>
                      <w:r w:rsid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entre 8A y</w:t>
                      </w:r>
                      <w:r w:rsidR="00FC3D28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8B</w:t>
                      </w:r>
                      <w:r w:rsidR="001C188A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N</w:t>
                      </w:r>
                      <w:r w:rsidR="00694EF8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.</w:t>
                      </w:r>
                      <w:r w:rsidR="001C188A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195D </w:t>
                      </w:r>
                      <w:r w:rsid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Fracc</w:t>
                      </w:r>
                      <w:r w:rsidR="009B39B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ionamiento</w:t>
                      </w:r>
                      <w:r w:rsid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1C188A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Vergel 65</w:t>
                      </w:r>
                      <w:r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             </w:t>
                      </w:r>
                    </w:p>
                    <w:p w:rsidR="00C813FF" w:rsidRPr="000A5B21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</w:pPr>
                      <w:r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                                                         </w:t>
                      </w:r>
                      <w:r w:rsidR="001C188A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Mérida-Yucatán</w:t>
                      </w:r>
                    </w:p>
                    <w:p w:rsidR="00C813FF" w:rsidRPr="000A5B21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</w:pPr>
                      <w:r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                                                         </w:t>
                      </w:r>
                      <w:r w:rsid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Teléfono</w:t>
                      </w:r>
                      <w:r w:rsidR="001C188A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:9999958437</w:t>
                      </w:r>
                      <w:r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    </w:t>
                      </w:r>
                      <w:r w:rsid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    </w:t>
                      </w:r>
                      <w:r w:rsidR="000A5B21" w:rsidRPr="000A5B21">
                        <w:rPr>
                          <w:rFonts w:ascii="Arial" w:hAnsi="Arial"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Estudiante de Tecnologías de la Información</w:t>
                      </w:r>
                    </w:p>
                    <w:p w:rsidR="007F2113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</w:pPr>
                      <w:r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                                                         </w:t>
                      </w:r>
                      <w:r w:rsid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Correo</w:t>
                      </w:r>
                      <w:r w:rsidR="00694EF8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:</w:t>
                      </w:r>
                      <w:r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1C188A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josericardochan@hotmail.com </w:t>
                      </w:r>
                      <w:r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  </w:t>
                      </w:r>
                    </w:p>
                    <w:p w:rsidR="00C813FF" w:rsidRPr="000A5B21" w:rsidRDefault="007F2113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ab/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ab/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ab/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ab/>
                        <w:t xml:space="preserve">       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CURP : CAPR930505HYNHCC05</w:t>
                      </w:r>
                      <w:r w:rsidR="00CD711D" w:rsidRPr="000A5B2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                          </w:t>
                      </w:r>
                    </w:p>
                    <w:p w:rsidR="00C813FF" w:rsidRPr="000A5B21" w:rsidRDefault="00C813FF" w:rsidP="00C813FF">
                      <w:pPr>
                        <w:rPr>
                          <w:color w:val="4F6228"/>
                          <w:lang w:val="es-MX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027A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6F83F8D" wp14:editId="4CAAD43F">
                <wp:simplePos x="0" y="0"/>
                <wp:positionH relativeFrom="column">
                  <wp:posOffset>-452120</wp:posOffset>
                </wp:positionH>
                <wp:positionV relativeFrom="paragraph">
                  <wp:posOffset>-381000</wp:posOffset>
                </wp:positionV>
                <wp:extent cx="1361440" cy="1752600"/>
                <wp:effectExtent l="8890" t="13970" r="10795" b="5080"/>
                <wp:wrapThrough wrapText="bothSides">
                  <wp:wrapPolygon edited="0">
                    <wp:start x="-151" y="0"/>
                    <wp:lineTo x="-151" y="21490"/>
                    <wp:lineTo x="21751" y="21490"/>
                    <wp:lineTo x="21751" y="0"/>
                    <wp:lineTo x="-151" y="0"/>
                  </wp:wrapPolygon>
                </wp:wrapThrough>
                <wp:docPr id="1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Default="009027A1" w:rsidP="00AD3A5C">
                            <w:r w:rsidRPr="009027A1">
                              <w:rPr>
                                <w:noProof/>
                                <w:lang w:val="en-US" w:eastAsia="ja-JP"/>
                              </w:rPr>
                              <w:drawing>
                                <wp:inline distT="0" distB="0" distL="0" distR="0">
                                  <wp:extent cx="1295400" cy="1314191"/>
                                  <wp:effectExtent l="0" t="0" r="0" b="635"/>
                                  <wp:docPr id="18" name="Imagen 18" descr="C:\Users\joser\Desktop\cv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joser\Desktop\cv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0804" cy="1350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83F8D" id="Rectángulo 3" o:spid="_x0000_s1030" style="position:absolute;margin-left:-35.6pt;margin-top:-30pt;width:107.2pt;height:138pt;z-index:251666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" strokecolor="#d8d8d8">
                <v:shadow opacity="22936f" origin=",.5" offset="0,.63889mm"/>
                <v:textbox style="mso-fit-shape-to-text:t">
                  <w:txbxContent>
                    <w:p w:rsidR="00AD3A5C" w:rsidRDefault="009027A1" w:rsidP="00AD3A5C">
                      <w:r w:rsidRPr="009027A1">
                        <w:rPr>
                          <w:noProof/>
                          <w:lang w:val="en-US" w:eastAsia="ja-JP"/>
                        </w:rPr>
                        <w:drawing>
                          <wp:inline distT="0" distB="0" distL="0" distR="0">
                            <wp:extent cx="1295400" cy="1314191"/>
                            <wp:effectExtent l="0" t="0" r="0" b="635"/>
                            <wp:docPr id="18" name="Imagen 18" descr="C:\Users\joser\Desktop\cv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joser\Desktop\cv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0804" cy="1350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70072" w:rsidRPr="00A70072" w:rsidRDefault="000D57EE" w:rsidP="00A70072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FBC9E" wp14:editId="3323B93D">
                <wp:simplePos x="0" y="0"/>
                <wp:positionH relativeFrom="column">
                  <wp:posOffset>-3034665</wp:posOffset>
                </wp:positionH>
                <wp:positionV relativeFrom="paragraph">
                  <wp:posOffset>270510</wp:posOffset>
                </wp:positionV>
                <wp:extent cx="7200900" cy="0"/>
                <wp:effectExtent l="0" t="0" r="19050" b="19050"/>
                <wp:wrapNone/>
                <wp:docPr id="7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5FA48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8.95pt,21.3pt" to="328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PtGQIAADI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" strokecolor="blue"/>
            </w:pict>
          </mc:Fallback>
        </mc:AlternateContent>
      </w:r>
    </w:p>
    <w:p w:rsidR="00A70072" w:rsidRPr="00A70072" w:rsidRDefault="000D57EE" w:rsidP="00A70072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AB09D3" wp14:editId="6BA4E593">
                <wp:simplePos x="0" y="0"/>
                <wp:positionH relativeFrom="column">
                  <wp:posOffset>-131445</wp:posOffset>
                </wp:positionH>
                <wp:positionV relativeFrom="paragraph">
                  <wp:posOffset>181610</wp:posOffset>
                </wp:positionV>
                <wp:extent cx="2286000" cy="1485900"/>
                <wp:effectExtent l="0" t="0" r="0" b="0"/>
                <wp:wrapThrough wrapText="bothSides">
                  <wp:wrapPolygon edited="0">
                    <wp:start x="360" y="831"/>
                    <wp:lineTo x="360" y="20769"/>
                    <wp:lineTo x="21060" y="20769"/>
                    <wp:lineTo x="21060" y="831"/>
                    <wp:lineTo x="360" y="831"/>
                  </wp:wrapPolygon>
                </wp:wrapThrough>
                <wp:docPr id="14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188A" w:rsidRPr="0031223D" w:rsidRDefault="0031223D" w:rsidP="004835EE">
                            <w:pPr>
                              <w:rPr>
                                <w:rFonts w:ascii="Arial" w:hAnsi="Arial"/>
                                <w:lang w:val="es-MX"/>
                              </w:rPr>
                            </w:pPr>
                            <w:r w:rsidRPr="0031223D">
                              <w:rPr>
                                <w:rFonts w:ascii="Arial" w:hAnsi="Arial"/>
                                <w:lang w:val="es-MX"/>
                              </w:rPr>
                              <w:t>Francés:</w:t>
                            </w:r>
                            <w:r w:rsidR="001C188A" w:rsidRPr="0031223D">
                              <w:rPr>
                                <w:rFonts w:ascii="Arial" w:hAnsi="Arial"/>
                                <w:lang w:val="es-MX"/>
                              </w:rPr>
                              <w:t xml:space="preserve"> B1</w:t>
                            </w:r>
                          </w:p>
                          <w:p w:rsidR="00AD3A5C" w:rsidRPr="0031223D" w:rsidRDefault="0031223D" w:rsidP="004835EE">
                            <w:pPr>
                              <w:rPr>
                                <w:rFonts w:ascii="Arial" w:hAnsi="Arial"/>
                                <w:lang w:val="es-MX"/>
                              </w:rPr>
                            </w:pPr>
                            <w:r w:rsidRPr="0031223D">
                              <w:rPr>
                                <w:rFonts w:ascii="Arial" w:hAnsi="Arial"/>
                                <w:lang w:val="es-MX"/>
                              </w:rPr>
                              <w:t>Inglés:</w:t>
                            </w:r>
                            <w:r w:rsidR="00AD3A5C" w:rsidRPr="0031223D">
                              <w:rPr>
                                <w:rFonts w:ascii="Arial" w:hAnsi="Arial"/>
                                <w:lang w:val="es-MX"/>
                              </w:rPr>
                              <w:t xml:space="preserve"> </w:t>
                            </w:r>
                            <w:r w:rsidR="001C188A" w:rsidRPr="0031223D">
                              <w:rPr>
                                <w:rFonts w:ascii="Arial" w:hAnsi="Arial"/>
                                <w:lang w:val="es-MX"/>
                              </w:rPr>
                              <w:t>B1</w:t>
                            </w:r>
                          </w:p>
                          <w:p w:rsidR="00AD3A5C" w:rsidRPr="0031223D" w:rsidRDefault="00AD3A5C" w:rsidP="00AD3A5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B09D3" id="Cuadro de texto 6" o:spid="_x0000_s1031" type="#_x0000_t202" style="position:absolute;margin-left:-10.35pt;margin-top:14.3pt;width:180pt;height:11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" filled="f" stroked="f">
                <v:textbox inset=",7.2pt,,7.2pt">
                  <w:txbxContent>
                    <w:p w:rsidR="001C188A" w:rsidRPr="0031223D" w:rsidRDefault="0031223D" w:rsidP="004835EE">
                      <w:pPr>
                        <w:rPr>
                          <w:rFonts w:ascii="Arial" w:hAnsi="Arial"/>
                          <w:lang w:val="es-MX"/>
                        </w:rPr>
                      </w:pPr>
                      <w:r w:rsidRPr="0031223D">
                        <w:rPr>
                          <w:rFonts w:ascii="Arial" w:hAnsi="Arial"/>
                          <w:lang w:val="es-MX"/>
                        </w:rPr>
                        <w:t>Francés:</w:t>
                      </w:r>
                      <w:r w:rsidR="001C188A" w:rsidRPr="0031223D">
                        <w:rPr>
                          <w:rFonts w:ascii="Arial" w:hAnsi="Arial"/>
                          <w:lang w:val="es-MX"/>
                        </w:rPr>
                        <w:t xml:space="preserve"> B1</w:t>
                      </w:r>
                    </w:p>
                    <w:p w:rsidR="00AD3A5C" w:rsidRPr="0031223D" w:rsidRDefault="0031223D" w:rsidP="004835EE">
                      <w:pPr>
                        <w:rPr>
                          <w:rFonts w:ascii="Arial" w:hAnsi="Arial"/>
                          <w:lang w:val="es-MX"/>
                        </w:rPr>
                      </w:pPr>
                      <w:r w:rsidRPr="0031223D">
                        <w:rPr>
                          <w:rFonts w:ascii="Arial" w:hAnsi="Arial"/>
                          <w:lang w:val="es-MX"/>
                        </w:rPr>
                        <w:t>Inglés:</w:t>
                      </w:r>
                      <w:r w:rsidR="00AD3A5C" w:rsidRPr="0031223D">
                        <w:rPr>
                          <w:rFonts w:ascii="Arial" w:hAnsi="Arial"/>
                          <w:lang w:val="es-MX"/>
                        </w:rPr>
                        <w:t xml:space="preserve"> </w:t>
                      </w:r>
                      <w:r w:rsidR="001C188A" w:rsidRPr="0031223D">
                        <w:rPr>
                          <w:rFonts w:ascii="Arial" w:hAnsi="Arial"/>
                          <w:lang w:val="es-MX"/>
                        </w:rPr>
                        <w:t>B1</w:t>
                      </w:r>
                    </w:p>
                    <w:p w:rsidR="00AD3A5C" w:rsidRPr="0031223D" w:rsidRDefault="00AD3A5C" w:rsidP="00AD3A5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70072" w:rsidRPr="00A70072" w:rsidRDefault="004835C6" w:rsidP="00A70072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9DFB5A6" wp14:editId="06487993">
                <wp:simplePos x="0" y="0"/>
                <wp:positionH relativeFrom="column">
                  <wp:posOffset>2464435</wp:posOffset>
                </wp:positionH>
                <wp:positionV relativeFrom="paragraph">
                  <wp:posOffset>12700</wp:posOffset>
                </wp:positionV>
                <wp:extent cx="2628900" cy="1524000"/>
                <wp:effectExtent l="0" t="0" r="0" b="0"/>
                <wp:wrapThrough wrapText="bothSides">
                  <wp:wrapPolygon edited="0">
                    <wp:start x="313" y="810"/>
                    <wp:lineTo x="313" y="20790"/>
                    <wp:lineTo x="21130" y="20790"/>
                    <wp:lineTo x="21130" y="810"/>
                    <wp:lineTo x="313" y="810"/>
                  </wp:wrapPolygon>
                </wp:wrapThrough>
                <wp:docPr id="16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Pr="0031223D" w:rsidRDefault="00AD3A5C" w:rsidP="004F25B4">
                            <w:pPr>
                              <w:rPr>
                                <w:rFonts w:ascii="Arial" w:hAnsi="Arial"/>
                                <w:lang w:val="es-MX"/>
                              </w:rPr>
                            </w:pPr>
                            <w:r w:rsidRPr="0031223D">
                              <w:rPr>
                                <w:rFonts w:ascii="Arial" w:hAnsi="Arial"/>
                                <w:b/>
                                <w:color w:val="000000"/>
                                <w:lang w:val="es-MX"/>
                              </w:rPr>
                              <w:t>-</w:t>
                            </w:r>
                            <w:r w:rsidR="00215619" w:rsidRPr="0031223D">
                              <w:rPr>
                                <w:rFonts w:ascii="Arial" w:hAnsi="Arial"/>
                                <w:b/>
                                <w:color w:val="000000"/>
                                <w:lang w:val="es-MX"/>
                              </w:rPr>
                              <w:t xml:space="preserve"> </w:t>
                            </w:r>
                            <w:r w:rsidR="0031223D"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Conocimiento de software</w:t>
                            </w:r>
                            <w:r w:rsidR="0031223D" w:rsidRPr="0031223D"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:</w:t>
                            </w:r>
                            <w:r w:rsidRPr="0031223D">
                              <w:rPr>
                                <w:rFonts w:ascii="Arial" w:hAnsi="Arial"/>
                                <w:lang w:val="es-MX"/>
                              </w:rPr>
                              <w:t xml:space="preserve"> </w:t>
                            </w:r>
                            <w:r w:rsidR="00F01FCD" w:rsidRPr="0031223D">
                              <w:rPr>
                                <w:rFonts w:ascii="Arial" w:hAnsi="Arial"/>
                                <w:lang w:val="es-MX"/>
                              </w:rPr>
                              <w:t>Visual Studio, SQLserver,</w:t>
                            </w:r>
                            <w:r w:rsidR="00654C29" w:rsidRPr="0031223D">
                              <w:rPr>
                                <w:rFonts w:ascii="Arial" w:hAnsi="Arial"/>
                                <w:lang w:val="es-MX"/>
                              </w:rPr>
                              <w:t xml:space="preserve"> Android Studio, MyS</w:t>
                            </w:r>
                            <w:r w:rsidR="00F01FCD" w:rsidRPr="0031223D">
                              <w:rPr>
                                <w:rFonts w:ascii="Arial" w:hAnsi="Arial"/>
                                <w:lang w:val="es-MX"/>
                              </w:rPr>
                              <w:t>ql</w:t>
                            </w:r>
                            <w:r w:rsidR="00F53F8F" w:rsidRPr="0031223D">
                              <w:rPr>
                                <w:rFonts w:ascii="Arial" w:hAnsi="Arial"/>
                                <w:lang w:val="es-MX"/>
                              </w:rPr>
                              <w:t xml:space="preserve">, Enterprise Architect, </w:t>
                            </w:r>
                          </w:p>
                          <w:p w:rsidR="00AD3A5C" w:rsidRPr="0031223D" w:rsidRDefault="00AD3A5C" w:rsidP="00AD3A5C">
                            <w:pPr>
                              <w:rPr>
                                <w:rFonts w:ascii="Arial" w:hAnsi="Arial"/>
                                <w:lang w:val="es-MX"/>
                              </w:rPr>
                            </w:pPr>
                          </w:p>
                          <w:p w:rsidR="00AD3A5C" w:rsidRPr="0031223D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</w:pPr>
                            <w:r w:rsidRPr="0031223D"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-</w:t>
                            </w:r>
                            <w:r w:rsidR="00215619" w:rsidRPr="0031223D"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 xml:space="preserve"> </w:t>
                            </w:r>
                            <w:r w:rsidR="0031223D"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Conocimientos en</w:t>
                            </w:r>
                            <w:r w:rsidR="0031223D" w:rsidRPr="0031223D">
                              <w:rPr>
                                <w:rFonts w:ascii="Arial" w:hAnsi="Arial"/>
                                <w:b/>
                                <w:lang w:val="es-MX"/>
                              </w:rPr>
                              <w:t>:</w:t>
                            </w:r>
                            <w:r w:rsidRPr="0031223D">
                              <w:rPr>
                                <w:rFonts w:ascii="Arial" w:hAnsi="Arial"/>
                                <w:lang w:val="es-MX"/>
                              </w:rPr>
                              <w:t xml:space="preserve"> </w:t>
                            </w:r>
                            <w:r w:rsidR="0031223D">
                              <w:rPr>
                                <w:rFonts w:ascii="Arial" w:hAnsi="Arial"/>
                                <w:lang w:val="es-MX"/>
                              </w:rPr>
                              <w:t>Programación</w:t>
                            </w:r>
                            <w:r w:rsidR="00686365" w:rsidRPr="0031223D">
                              <w:rPr>
                                <w:rFonts w:ascii="Arial" w:hAnsi="Arial"/>
                                <w:lang w:val="es-MX"/>
                              </w:rPr>
                              <w:t xml:space="preserve">, </w:t>
                            </w:r>
                            <w:r w:rsidR="0031223D">
                              <w:rPr>
                                <w:rFonts w:ascii="Arial" w:hAnsi="Arial"/>
                                <w:lang w:val="es-MX"/>
                              </w:rPr>
                              <w:t>Atención a clientes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FB5A6" id="Cuadro de texto 7" o:spid="_x0000_s1032" type="#_x0000_t202" style="position:absolute;margin-left:194.05pt;margin-top:1pt;width:207pt;height:120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" filled="f" stroked="f">
                <v:shadow color="black" opacity="49150f" offset=".74833mm,.74833mm"/>
                <v:textbox inset=",7.2pt,,7.2pt">
                  <w:txbxContent>
                    <w:p w:rsidR="00AD3A5C" w:rsidRPr="0031223D" w:rsidRDefault="00AD3A5C" w:rsidP="004F25B4">
                      <w:pPr>
                        <w:rPr>
                          <w:rFonts w:ascii="Arial" w:hAnsi="Arial"/>
                          <w:lang w:val="es-MX"/>
                        </w:rPr>
                      </w:pPr>
                      <w:r w:rsidRPr="0031223D">
                        <w:rPr>
                          <w:rFonts w:ascii="Arial" w:hAnsi="Arial"/>
                          <w:b/>
                          <w:color w:val="000000"/>
                          <w:lang w:val="es-MX"/>
                        </w:rPr>
                        <w:t>-</w:t>
                      </w:r>
                      <w:r w:rsidR="00215619" w:rsidRPr="0031223D">
                        <w:rPr>
                          <w:rFonts w:ascii="Arial" w:hAnsi="Arial"/>
                          <w:b/>
                          <w:color w:val="000000"/>
                          <w:lang w:val="es-MX"/>
                        </w:rPr>
                        <w:t xml:space="preserve"> </w:t>
                      </w:r>
                      <w:r w:rsidR="0031223D">
                        <w:rPr>
                          <w:rFonts w:ascii="Arial" w:hAnsi="Arial"/>
                          <w:b/>
                          <w:lang w:val="es-MX"/>
                        </w:rPr>
                        <w:t>Conocimiento de software</w:t>
                      </w:r>
                      <w:r w:rsidR="0031223D" w:rsidRPr="0031223D">
                        <w:rPr>
                          <w:rFonts w:ascii="Arial" w:hAnsi="Arial"/>
                          <w:b/>
                          <w:lang w:val="es-MX"/>
                        </w:rPr>
                        <w:t>:</w:t>
                      </w:r>
                      <w:r w:rsidRPr="0031223D">
                        <w:rPr>
                          <w:rFonts w:ascii="Arial" w:hAnsi="Arial"/>
                          <w:lang w:val="es-MX"/>
                        </w:rPr>
                        <w:t xml:space="preserve"> </w:t>
                      </w:r>
                      <w:r w:rsidR="00F01FCD" w:rsidRPr="0031223D">
                        <w:rPr>
                          <w:rFonts w:ascii="Arial" w:hAnsi="Arial"/>
                          <w:lang w:val="es-MX"/>
                        </w:rPr>
                        <w:t>Visual Studio, SQLserver,</w:t>
                      </w:r>
                      <w:r w:rsidR="00654C29" w:rsidRPr="0031223D">
                        <w:rPr>
                          <w:rFonts w:ascii="Arial" w:hAnsi="Arial"/>
                          <w:lang w:val="es-MX"/>
                        </w:rPr>
                        <w:t xml:space="preserve"> Android Studio, MyS</w:t>
                      </w:r>
                      <w:r w:rsidR="00F01FCD" w:rsidRPr="0031223D">
                        <w:rPr>
                          <w:rFonts w:ascii="Arial" w:hAnsi="Arial"/>
                          <w:lang w:val="es-MX"/>
                        </w:rPr>
                        <w:t>ql</w:t>
                      </w:r>
                      <w:r w:rsidR="00F53F8F" w:rsidRPr="0031223D">
                        <w:rPr>
                          <w:rFonts w:ascii="Arial" w:hAnsi="Arial"/>
                          <w:lang w:val="es-MX"/>
                        </w:rPr>
                        <w:t xml:space="preserve">, Enterprise Architect, </w:t>
                      </w:r>
                    </w:p>
                    <w:p w:rsidR="00AD3A5C" w:rsidRPr="0031223D" w:rsidRDefault="00AD3A5C" w:rsidP="00AD3A5C">
                      <w:pPr>
                        <w:rPr>
                          <w:rFonts w:ascii="Arial" w:hAnsi="Arial"/>
                          <w:lang w:val="es-MX"/>
                        </w:rPr>
                      </w:pPr>
                    </w:p>
                    <w:p w:rsidR="00AD3A5C" w:rsidRPr="0031223D" w:rsidRDefault="00AD3A5C" w:rsidP="004F25B4">
                      <w:pPr>
                        <w:rPr>
                          <w:rFonts w:ascii="Arial" w:hAnsi="Arial"/>
                          <w:color w:val="000000"/>
                          <w:lang w:val="es-MX"/>
                        </w:rPr>
                      </w:pPr>
                      <w:r w:rsidRPr="0031223D">
                        <w:rPr>
                          <w:rFonts w:ascii="Arial" w:hAnsi="Arial"/>
                          <w:b/>
                          <w:lang w:val="es-MX"/>
                        </w:rPr>
                        <w:t>-</w:t>
                      </w:r>
                      <w:r w:rsidR="00215619" w:rsidRPr="0031223D">
                        <w:rPr>
                          <w:rFonts w:ascii="Arial" w:hAnsi="Arial"/>
                          <w:b/>
                          <w:lang w:val="es-MX"/>
                        </w:rPr>
                        <w:t xml:space="preserve"> </w:t>
                      </w:r>
                      <w:r w:rsidR="0031223D">
                        <w:rPr>
                          <w:rFonts w:ascii="Arial" w:hAnsi="Arial"/>
                          <w:b/>
                          <w:lang w:val="es-MX"/>
                        </w:rPr>
                        <w:t>Conocimientos en</w:t>
                      </w:r>
                      <w:r w:rsidR="0031223D" w:rsidRPr="0031223D">
                        <w:rPr>
                          <w:rFonts w:ascii="Arial" w:hAnsi="Arial"/>
                          <w:b/>
                          <w:lang w:val="es-MX"/>
                        </w:rPr>
                        <w:t>:</w:t>
                      </w:r>
                      <w:r w:rsidRPr="0031223D">
                        <w:rPr>
                          <w:rFonts w:ascii="Arial" w:hAnsi="Arial"/>
                          <w:lang w:val="es-MX"/>
                        </w:rPr>
                        <w:t xml:space="preserve"> </w:t>
                      </w:r>
                      <w:r w:rsidR="0031223D">
                        <w:rPr>
                          <w:rFonts w:ascii="Arial" w:hAnsi="Arial"/>
                          <w:lang w:val="es-MX"/>
                        </w:rPr>
                        <w:t>Programación</w:t>
                      </w:r>
                      <w:r w:rsidR="00686365" w:rsidRPr="0031223D">
                        <w:rPr>
                          <w:rFonts w:ascii="Arial" w:hAnsi="Arial"/>
                          <w:lang w:val="es-MX"/>
                        </w:rPr>
                        <w:t xml:space="preserve">, </w:t>
                      </w:r>
                      <w:r w:rsidR="0031223D">
                        <w:rPr>
                          <w:rFonts w:ascii="Arial" w:hAnsi="Arial"/>
                          <w:lang w:val="es-MX"/>
                        </w:rPr>
                        <w:t>Atención a clientes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70072" w:rsidRPr="00A70072" w:rsidRDefault="0031223D" w:rsidP="00A70072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08F711" wp14:editId="4EFB1028">
                <wp:simplePos x="0" y="0"/>
                <wp:positionH relativeFrom="column">
                  <wp:posOffset>-3041015</wp:posOffset>
                </wp:positionH>
                <wp:positionV relativeFrom="paragraph">
                  <wp:posOffset>302895</wp:posOffset>
                </wp:positionV>
                <wp:extent cx="4743450" cy="9525"/>
                <wp:effectExtent l="0" t="0" r="19050" b="2857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B113E" id="Conector recto 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9.45pt,23.85pt" to="134.0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" strokecolor="blue"/>
            </w:pict>
          </mc:Fallback>
        </mc:AlternateConten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0D57EE" w:rsidP="00CE44D2">
      <w:pPr>
        <w:ind w:hanging="1276"/>
      </w:pPr>
      <w:bookmarkStart w:id="0" w:name="_GoBack"/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4FFB5" wp14:editId="3382AF1A">
                <wp:simplePos x="0" y="0"/>
                <wp:positionH relativeFrom="column">
                  <wp:posOffset>-3067409</wp:posOffset>
                </wp:positionH>
                <wp:positionV relativeFrom="paragraph">
                  <wp:posOffset>1005895</wp:posOffset>
                </wp:positionV>
                <wp:extent cx="7200900" cy="0"/>
                <wp:effectExtent l="0" t="0" r="19050" b="19050"/>
                <wp:wrapNone/>
                <wp:docPr id="6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F4639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1.55pt,79.2pt" to="325.4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" strokecolor="blue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2A79642" wp14:editId="623C2316">
                <wp:simplePos x="0" y="0"/>
                <wp:positionH relativeFrom="column">
                  <wp:posOffset>-3052141</wp:posOffset>
                </wp:positionH>
                <wp:positionV relativeFrom="paragraph">
                  <wp:posOffset>1006889</wp:posOffset>
                </wp:positionV>
                <wp:extent cx="7219950" cy="1362075"/>
                <wp:effectExtent l="0" t="0" r="0" b="9525"/>
                <wp:wrapSquare wrapText="bothSides"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995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AD3A5C" w:rsidRPr="000300F3" w:rsidRDefault="000300F3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FF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300F3"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es-MX"/>
                              </w:rPr>
                              <w:t>Formación</w:t>
                            </w:r>
                          </w:p>
                          <w:p w:rsidR="000300F3" w:rsidRDefault="000300F3" w:rsidP="000300F3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AD3A5C" w:rsidRPr="000300F3" w:rsidRDefault="00F01FCD" w:rsidP="000300F3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300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2011-2016</w:t>
                            </w:r>
                            <w:r w:rsidR="00AD3A5C" w:rsidRPr="000300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</w:t>
                            </w:r>
                            <w:r w:rsidRPr="000300F3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 </w:t>
                            </w:r>
                            <w:r w:rsidR="000300F3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</w:t>
                            </w:r>
                            <w:r w:rsidRPr="000300F3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</w:t>
                            </w:r>
                            <w:r w:rsidR="000300F3" w:rsidRPr="000300F3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 xml:space="preserve">Bachillerato </w:t>
                            </w:r>
                            <w:r w:rsidR="009027A1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 xml:space="preserve">área </w:t>
                            </w:r>
                            <w:r w:rsidR="000300F3" w:rsidRPr="000300F3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Fisicomatemático</w:t>
                            </w:r>
                          </w:p>
                          <w:p w:rsidR="00AD3A5C" w:rsidRPr="000300F3" w:rsidRDefault="00AD3A5C" w:rsidP="000300F3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300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F01FCD" w:rsidRPr="000300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Mérida-Yucatán  </w:t>
                            </w:r>
                            <w:r w:rsidR="00215619" w:rsidRPr="000300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</w:t>
                            </w:r>
                            <w:r w:rsidR="00F01FCD" w:rsidRPr="000300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Preparatoria Libre</w:t>
                            </w:r>
                          </w:p>
                          <w:p w:rsidR="000300F3" w:rsidRDefault="000300F3" w:rsidP="000300F3">
                            <w:pP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215619" w:rsidRPr="000300F3" w:rsidRDefault="00F01FCD" w:rsidP="000300F3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300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2016-</w:t>
                            </w:r>
                            <w:r w:rsidR="000300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394AED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Actualmente </w:t>
                            </w:r>
                            <w:r w:rsidR="00394AED" w:rsidRPr="000300F3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5to</w:t>
                            </w:r>
                            <w:r w:rsid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 xml:space="preserve"> cuatrimestre T.S.U. en </w:t>
                            </w:r>
                            <w:r w:rsidR="000300F3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 xml:space="preserve">Tecnologías de la información área sistemas </w:t>
                            </w:r>
                            <w:r w:rsid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informáticos</w:t>
                            </w:r>
                          </w:p>
                          <w:p w:rsidR="00AD3A5C" w:rsidRPr="000300F3" w:rsidRDefault="00215619" w:rsidP="000300F3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300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F01FCD" w:rsidRPr="000300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Mérida-Yucatán </w:t>
                            </w:r>
                            <w:r w:rsidRPr="000300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</w:t>
                            </w:r>
                            <w:r w:rsidR="00F01FCD" w:rsidRPr="000300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Universidad Tecnológica Metropolitana</w:t>
                            </w:r>
                          </w:p>
                          <w:p w:rsidR="00AD3A5C" w:rsidRPr="000300F3" w:rsidRDefault="00AD3A5C" w:rsidP="00CE44D2">
                            <w:pPr>
                              <w:ind w:firstLine="142"/>
                              <w:rPr>
                                <w:color w:val="00000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9642" id="Cuadro de texto 8" o:spid="_x0000_s1033" type="#_x0000_t202" style="position:absolute;margin-left:-240.35pt;margin-top:79.3pt;width:568.5pt;height:107.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" filled="f" stroked="f">
                <v:path arrowok="t"/>
                <v:textbox>
                  <w:txbxContent>
                    <w:p w:rsidR="00AD3A5C" w:rsidRPr="000300F3" w:rsidRDefault="000300F3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0000FF"/>
                          <w:sz w:val="20"/>
                          <w:szCs w:val="20"/>
                          <w:lang w:val="es-MX"/>
                        </w:rPr>
                      </w:pPr>
                      <w:r w:rsidRPr="000300F3"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es-MX"/>
                        </w:rPr>
                        <w:t>Formación</w:t>
                      </w:r>
                    </w:p>
                    <w:p w:rsidR="000300F3" w:rsidRDefault="000300F3" w:rsidP="000300F3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:rsidR="00AD3A5C" w:rsidRPr="000300F3" w:rsidRDefault="00F01FCD" w:rsidP="000300F3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0300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2011-2016</w:t>
                      </w:r>
                      <w:r w:rsidR="00AD3A5C" w:rsidRPr="000300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</w:t>
                      </w:r>
                      <w:r w:rsidRPr="000300F3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 </w:t>
                      </w:r>
                      <w:r w:rsidR="000300F3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</w:t>
                      </w:r>
                      <w:r w:rsidRPr="000300F3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</w:t>
                      </w:r>
                      <w:r w:rsidR="000300F3" w:rsidRPr="000300F3">
                        <w:rPr>
                          <w:rFonts w:ascii="Arial" w:hAnsi="Arial"/>
                          <w:color w:val="000000"/>
                          <w:lang w:val="es-MX"/>
                        </w:rPr>
                        <w:t xml:space="preserve">Bachillerato </w:t>
                      </w:r>
                      <w:r w:rsidR="009027A1">
                        <w:rPr>
                          <w:rFonts w:ascii="Arial" w:hAnsi="Arial"/>
                          <w:color w:val="000000"/>
                          <w:lang w:val="es-MX"/>
                        </w:rPr>
                        <w:t xml:space="preserve">área </w:t>
                      </w:r>
                      <w:r w:rsidR="000300F3" w:rsidRPr="000300F3">
                        <w:rPr>
                          <w:rFonts w:ascii="Arial" w:hAnsi="Arial"/>
                          <w:color w:val="000000"/>
                          <w:lang w:val="es-MX"/>
                        </w:rPr>
                        <w:t>Fisicomatemático</w:t>
                      </w:r>
                    </w:p>
                    <w:p w:rsidR="00AD3A5C" w:rsidRPr="000300F3" w:rsidRDefault="00AD3A5C" w:rsidP="000300F3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0300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F01FCD" w:rsidRPr="000300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Mérida-Yucatán  </w:t>
                      </w:r>
                      <w:r w:rsidR="00215619" w:rsidRPr="000300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</w:t>
                      </w:r>
                      <w:r w:rsidR="00F01FCD" w:rsidRPr="000300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  <w:t>Preparatoria Libre</w:t>
                      </w:r>
                    </w:p>
                    <w:p w:rsidR="000300F3" w:rsidRDefault="000300F3" w:rsidP="000300F3">
                      <w:pPr>
                        <w:rPr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:rsidR="00215619" w:rsidRPr="000300F3" w:rsidRDefault="00F01FCD" w:rsidP="000300F3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0300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2016-</w:t>
                      </w:r>
                      <w:r w:rsidR="000300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394AED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Actualmente </w:t>
                      </w:r>
                      <w:r w:rsidR="00394AED" w:rsidRPr="000300F3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MX"/>
                        </w:rPr>
                        <w:t>5to</w:t>
                      </w:r>
                      <w:r w:rsidR="00394AED">
                        <w:rPr>
                          <w:rFonts w:ascii="Arial" w:hAnsi="Arial"/>
                          <w:color w:val="000000"/>
                          <w:lang w:val="es-MX"/>
                        </w:rPr>
                        <w:t xml:space="preserve"> cuatrimestre T.S.U. en </w:t>
                      </w:r>
                      <w:r w:rsidR="000300F3">
                        <w:rPr>
                          <w:rFonts w:ascii="Arial" w:hAnsi="Arial"/>
                          <w:color w:val="000000"/>
                          <w:lang w:val="es-MX"/>
                        </w:rPr>
                        <w:t xml:space="preserve">Tecnologías de la información área sistemas </w:t>
                      </w:r>
                      <w:r w:rsidR="00394AED">
                        <w:rPr>
                          <w:rFonts w:ascii="Arial" w:hAnsi="Arial"/>
                          <w:color w:val="000000"/>
                          <w:lang w:val="es-MX"/>
                        </w:rPr>
                        <w:t>informáticos</w:t>
                      </w:r>
                    </w:p>
                    <w:p w:rsidR="00AD3A5C" w:rsidRPr="000300F3" w:rsidRDefault="00215619" w:rsidP="000300F3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0300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F01FCD" w:rsidRPr="000300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Mérida-Yucatán </w:t>
                      </w:r>
                      <w:r w:rsidRPr="000300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</w:t>
                      </w:r>
                      <w:r w:rsidR="00F01FCD" w:rsidRPr="000300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  <w:t>Universidad Tecnológica Metropolitana</w:t>
                      </w:r>
                    </w:p>
                    <w:p w:rsidR="00AD3A5C" w:rsidRPr="000300F3" w:rsidRDefault="00AD3A5C" w:rsidP="00CE44D2">
                      <w:pPr>
                        <w:ind w:firstLine="142"/>
                        <w:rPr>
                          <w:color w:val="000000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1AFD47" wp14:editId="7E73510D">
                <wp:simplePos x="0" y="0"/>
                <wp:positionH relativeFrom="column">
                  <wp:posOffset>-3086156</wp:posOffset>
                </wp:positionH>
                <wp:positionV relativeFrom="paragraph">
                  <wp:posOffset>2388097</wp:posOffset>
                </wp:positionV>
                <wp:extent cx="7200900" cy="0"/>
                <wp:effectExtent l="0" t="0" r="19050" b="19050"/>
                <wp:wrapNone/>
                <wp:docPr id="3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E2616" id="Conector recto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3pt,188.05pt" to="324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" strokecolor="blue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8F94BC5" wp14:editId="7EDC9BB4">
                <wp:simplePos x="0" y="0"/>
                <wp:positionH relativeFrom="column">
                  <wp:posOffset>-956945</wp:posOffset>
                </wp:positionH>
                <wp:positionV relativeFrom="paragraph">
                  <wp:posOffset>2800268</wp:posOffset>
                </wp:positionV>
                <wp:extent cx="5362575" cy="1057275"/>
                <wp:effectExtent l="0" t="0" r="0" b="9525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25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AD3A5C" w:rsidRPr="00394AED" w:rsidRDefault="00C03026" w:rsidP="004F25B4">
                            <w:pPr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</w:pPr>
                            <w:r w:rsidRPr="00394AED">
                              <w:rPr>
                                <w:rFonts w:ascii="Arial" w:hAnsi="Arial"/>
                                <w:b/>
                                <w:color w:val="000000"/>
                                <w:lang w:val="es-MX"/>
                              </w:rPr>
                              <w:t>Enlaces de Amé</w:t>
                            </w:r>
                            <w:r w:rsidR="00242917" w:rsidRPr="00394AED">
                              <w:rPr>
                                <w:rFonts w:ascii="Arial" w:hAnsi="Arial"/>
                                <w:b/>
                                <w:color w:val="000000"/>
                                <w:lang w:val="es-MX"/>
                              </w:rPr>
                              <w:t xml:space="preserve">rica S.A. DE C.V. </w:t>
                            </w:r>
                          </w:p>
                          <w:p w:rsidR="00AD3A5C" w:rsidRPr="00394AED" w:rsidRDefault="00394AED" w:rsidP="004F25B4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  <w:lang w:val="es-MX"/>
                              </w:rPr>
                              <w:t>Puesto desempeñado</w:t>
                            </w:r>
                            <w:r w:rsidR="00F53F8F" w:rsidRPr="00394AED">
                              <w:rPr>
                                <w:rFonts w:ascii="Arial" w:hAnsi="Arial"/>
                                <w:color w:val="000000"/>
                                <w:u w:val="single"/>
                                <w:lang w:val="es-MX"/>
                              </w:rPr>
                              <w:t>:</w:t>
                            </w:r>
                            <w:r w:rsidR="00AD3A5C" w:rsidRPr="00394AED">
                              <w:rPr>
                                <w:rFonts w:ascii="Arial" w:hAnsi="Arial"/>
                                <w:color w:val="000000"/>
                                <w:u w:val="single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  <w:lang w:val="es-MX"/>
                              </w:rPr>
                              <w:t>Asesor Telefónico</w:t>
                            </w:r>
                          </w:p>
                          <w:p w:rsidR="00AD3A5C" w:rsidRPr="00394AED" w:rsidRDefault="00AD3A5C" w:rsidP="00215619">
                            <w:pPr>
                              <w:rPr>
                                <w:color w:val="00000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4BC5" id="Cuadro de texto 10" o:spid="_x0000_s1034" type="#_x0000_t202" style="position:absolute;margin-left:-75.35pt;margin-top:220.5pt;width:422.25pt;height:83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" filled="f" stroked="f">
                <v:path arrowok="t"/>
                <v:textbox>
                  <w:txbxContent>
                    <w:p w:rsidR="00AD3A5C" w:rsidRPr="00394AED" w:rsidRDefault="00C03026" w:rsidP="004F25B4">
                      <w:pPr>
                        <w:rPr>
                          <w:rFonts w:ascii="Arial" w:hAnsi="Arial"/>
                          <w:color w:val="000000"/>
                          <w:lang w:val="es-MX"/>
                        </w:rPr>
                      </w:pPr>
                      <w:r w:rsidRPr="00394AED">
                        <w:rPr>
                          <w:rFonts w:ascii="Arial" w:hAnsi="Arial"/>
                          <w:b/>
                          <w:color w:val="000000"/>
                          <w:lang w:val="es-MX"/>
                        </w:rPr>
                        <w:t>Enlaces de Amé</w:t>
                      </w:r>
                      <w:r w:rsidR="00242917" w:rsidRPr="00394AED">
                        <w:rPr>
                          <w:rFonts w:ascii="Arial" w:hAnsi="Arial"/>
                          <w:b/>
                          <w:color w:val="000000"/>
                          <w:lang w:val="es-MX"/>
                        </w:rPr>
                        <w:t xml:space="preserve">rica S.A. DE C.V. </w:t>
                      </w:r>
                    </w:p>
                    <w:p w:rsidR="00AD3A5C" w:rsidRPr="00394AED" w:rsidRDefault="00394AED" w:rsidP="004F25B4">
                      <w:pPr>
                        <w:rPr>
                          <w:rFonts w:ascii="Arial" w:hAnsi="Arial"/>
                          <w:color w:val="000000"/>
                          <w:u w:val="single"/>
                          <w:lang w:val="es-MX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  <w:lang w:val="es-MX"/>
                        </w:rPr>
                        <w:t>Puesto desempeñado</w:t>
                      </w:r>
                      <w:r w:rsidR="00F53F8F" w:rsidRPr="00394AED">
                        <w:rPr>
                          <w:rFonts w:ascii="Arial" w:hAnsi="Arial"/>
                          <w:color w:val="000000"/>
                          <w:u w:val="single"/>
                          <w:lang w:val="es-MX"/>
                        </w:rPr>
                        <w:t>:</w:t>
                      </w:r>
                      <w:r w:rsidR="00AD3A5C" w:rsidRPr="00394AED">
                        <w:rPr>
                          <w:rFonts w:ascii="Arial" w:hAnsi="Arial"/>
                          <w:color w:val="000000"/>
                          <w:u w:val="single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  <w:u w:val="single"/>
                          <w:lang w:val="es-MX"/>
                        </w:rPr>
                        <w:t>Asesor Telefónico</w:t>
                      </w:r>
                    </w:p>
                    <w:p w:rsidR="00AD3A5C" w:rsidRPr="00394AED" w:rsidRDefault="00AD3A5C" w:rsidP="00215619">
                      <w:pPr>
                        <w:rPr>
                          <w:color w:val="000000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04E521B" wp14:editId="07B0D09F">
                <wp:simplePos x="0" y="0"/>
                <wp:positionH relativeFrom="column">
                  <wp:posOffset>-3073731</wp:posOffset>
                </wp:positionH>
                <wp:positionV relativeFrom="paragraph">
                  <wp:posOffset>2446130</wp:posOffset>
                </wp:positionV>
                <wp:extent cx="4391025" cy="1552575"/>
                <wp:effectExtent l="0" t="0" r="0" b="952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10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AD3A5C" w:rsidRPr="00394AED" w:rsidRDefault="00394AED" w:rsidP="004F25B4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394AED"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es-MX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es-MX"/>
                              </w:rPr>
                              <w:t>xperiencia Profesional</w:t>
                            </w:r>
                          </w:p>
                          <w:p w:rsidR="00AD3A5C" w:rsidRPr="00394AED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94AED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 </w:t>
                            </w:r>
                          </w:p>
                          <w:p w:rsidR="00AD3A5C" w:rsidRPr="00394AED" w:rsidRDefault="00394AED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De</w:t>
                            </w:r>
                            <w:r w:rsidR="00242917" w:rsidRPr="00394AED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06/2012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a</w:t>
                            </w:r>
                            <w:r w:rsidR="00242917" w:rsidRPr="00394AED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02/2017</w:t>
                            </w:r>
                            <w:r w:rsidR="00AD3A5C" w:rsidRPr="00394AED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  <w:p w:rsidR="00AD3A5C" w:rsidRPr="00394AED" w:rsidRDefault="00242917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94AED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Mérida-Yucatán</w:t>
                            </w:r>
                          </w:p>
                          <w:p w:rsidR="00AD3A5C" w:rsidRPr="00394AED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AD3A5C" w:rsidRPr="00394AED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AD3A5C" w:rsidRPr="00394AED" w:rsidRDefault="00AD3A5C" w:rsidP="00215619">
                            <w:pPr>
                              <w:rPr>
                                <w:color w:val="00000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E521B" id="Cuadro de texto 9" o:spid="_x0000_s1035" type="#_x0000_t202" style="position:absolute;margin-left:-242.05pt;margin-top:192.6pt;width:345.75pt;height:12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" filled="f" stroked="f">
                <v:path arrowok="t"/>
                <v:textbox>
                  <w:txbxContent>
                    <w:p w:rsidR="00AD3A5C" w:rsidRPr="00394AED" w:rsidRDefault="00394AED" w:rsidP="004F25B4">
                      <w:pPr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es-MX"/>
                        </w:rPr>
                      </w:pPr>
                      <w:r w:rsidRPr="00394AED"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es-MX"/>
                        </w:rPr>
                        <w:t>E</w:t>
                      </w:r>
                      <w:r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es-MX"/>
                        </w:rPr>
                        <w:t>xperiencia Profesional</w:t>
                      </w:r>
                    </w:p>
                    <w:p w:rsidR="00AD3A5C" w:rsidRPr="00394AED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394AED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                                   </w:t>
                      </w:r>
                    </w:p>
                    <w:p w:rsidR="00AD3A5C" w:rsidRPr="00394AED" w:rsidRDefault="00394AED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De</w:t>
                      </w:r>
                      <w:r w:rsidR="00242917" w:rsidRPr="00394AED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06/2012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a</w:t>
                      </w:r>
                      <w:r w:rsidR="00242917" w:rsidRPr="00394AED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02/2017</w:t>
                      </w:r>
                      <w:r w:rsidR="00AD3A5C" w:rsidRPr="00394AED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  <w:p w:rsidR="00AD3A5C" w:rsidRPr="00394AED" w:rsidRDefault="00242917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394AED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Mérida-Yucatán</w:t>
                      </w:r>
                    </w:p>
                    <w:p w:rsidR="00AD3A5C" w:rsidRPr="00394AED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:rsidR="00AD3A5C" w:rsidRPr="00394AED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:rsidR="00AD3A5C" w:rsidRPr="00394AED" w:rsidRDefault="00AD3A5C" w:rsidP="00215619">
                      <w:pPr>
                        <w:rPr>
                          <w:color w:val="000000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400C26" wp14:editId="251EE3F9">
                <wp:simplePos x="0" y="0"/>
                <wp:positionH relativeFrom="column">
                  <wp:posOffset>-3095653</wp:posOffset>
                </wp:positionH>
                <wp:positionV relativeFrom="paragraph">
                  <wp:posOffset>4046275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3F2E7" id="Conector recto 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3.75pt,318.6pt" to="323.25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" strokecolor="blue"/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C9CF4" wp14:editId="3DBDF9C8">
                <wp:simplePos x="0" y="0"/>
                <wp:positionH relativeFrom="column">
                  <wp:posOffset>-3081020</wp:posOffset>
                </wp:positionH>
                <wp:positionV relativeFrom="paragraph">
                  <wp:posOffset>4091084</wp:posOffset>
                </wp:positionV>
                <wp:extent cx="7200900" cy="139065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215619" w:rsidRPr="00394AED" w:rsidRDefault="00394AED" w:rsidP="00215619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94AED"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es-MX"/>
                              </w:rPr>
                              <w:t>Intereses Personales</w:t>
                            </w:r>
                          </w:p>
                          <w:p w:rsidR="00215619" w:rsidRPr="00394AED" w:rsidRDefault="00215619" w:rsidP="0021561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C03026" w:rsidRPr="00394AED" w:rsidRDefault="00215619" w:rsidP="00C03026">
                            <w:pPr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</w:pPr>
                            <w:r w:rsidRPr="00394AED">
                              <w:rPr>
                                <w:rFonts w:ascii="Arial" w:hAnsi="Arial"/>
                                <w:b/>
                                <w:color w:val="000000"/>
                                <w:lang w:val="es-MX"/>
                              </w:rPr>
                              <w:t xml:space="preserve"> </w:t>
                            </w:r>
                            <w:r w:rsidR="00C03026" w:rsidRPr="00394AED">
                              <w:rPr>
                                <w:rFonts w:ascii="Arial" w:hAnsi="Arial"/>
                                <w:b/>
                                <w:color w:val="000000"/>
                                <w:lang w:val="es-MX"/>
                              </w:rPr>
                              <w:t xml:space="preserve">- </w:t>
                            </w:r>
                            <w:r w:rsid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Deporte</w:t>
                            </w:r>
                            <w:r w:rsidR="00931EAA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s</w:t>
                            </w:r>
                            <w:r w:rsidR="00C03026" w:rsidRP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 xml:space="preserve">: </w:t>
                            </w:r>
                            <w:r w:rsid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 xml:space="preserve">Karate </w:t>
                            </w:r>
                            <w:r w:rsidR="00C03026" w:rsidRP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(</w:t>
                            </w:r>
                            <w:r w:rsid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Actualmente cinta verde</w:t>
                            </w:r>
                            <w:r w:rsidR="00C03026" w:rsidRP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)</w:t>
                            </w:r>
                          </w:p>
                          <w:p w:rsidR="00C03026" w:rsidRPr="00394AED" w:rsidRDefault="00C03026" w:rsidP="00C03026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 xml:space="preserve">- </w:t>
                            </w:r>
                            <w:r w:rsid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Pasatiempos</w:t>
                            </w:r>
                            <w:r w:rsidRP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 xml:space="preserve">: </w:t>
                            </w:r>
                            <w:r w:rsid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Escribir historias</w:t>
                            </w:r>
                            <w:r w:rsidRP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 xml:space="preserve">, </w:t>
                            </w:r>
                            <w:r w:rsid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Ajedrez</w:t>
                            </w:r>
                            <w:r w:rsidRP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 xml:space="preserve">, </w:t>
                            </w:r>
                            <w:r w:rsid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Aprender nuevos lenguajes (actualmente japonés)</w:t>
                            </w:r>
                            <w:r w:rsidRP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 xml:space="preserve">, </w:t>
                            </w:r>
                            <w:r w:rsid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Jugar Videojuegos</w:t>
                            </w:r>
                            <w:r w:rsidRPr="00394AED">
                              <w:rPr>
                                <w:rFonts w:ascii="Arial" w:hAnsi="Arial"/>
                                <w:color w:val="000000"/>
                                <w:lang w:val="es-MX"/>
                              </w:rPr>
                              <w:t>.</w:t>
                            </w:r>
                          </w:p>
                          <w:p w:rsidR="00215619" w:rsidRPr="00394AED" w:rsidRDefault="00215619" w:rsidP="00C03026">
                            <w:pPr>
                              <w:rPr>
                                <w:color w:val="00000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9CF4" id="_x0000_s1036" type="#_x0000_t202" style="position:absolute;margin-left:-242.6pt;margin-top:322.15pt;width:567pt;height:10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" filled="f" stroked="f">
                <v:path arrowok="t"/>
                <v:textbox>
                  <w:txbxContent>
                    <w:p w:rsidR="00215619" w:rsidRPr="00394AED" w:rsidRDefault="00394AED" w:rsidP="00215619">
                      <w:pPr>
                        <w:rPr>
                          <w:rFonts w:ascii="Arial" w:hAnsi="Arial"/>
                          <w:b/>
                          <w:color w:val="0000FF"/>
                          <w:sz w:val="20"/>
                          <w:szCs w:val="20"/>
                          <w:lang w:val="es-MX"/>
                        </w:rPr>
                      </w:pPr>
                      <w:r w:rsidRPr="00394AED"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es-MX"/>
                        </w:rPr>
                        <w:t>Intereses Personales</w:t>
                      </w:r>
                    </w:p>
                    <w:p w:rsidR="00215619" w:rsidRPr="00394AED" w:rsidRDefault="00215619" w:rsidP="0021561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</w:p>
                    <w:p w:rsidR="00C03026" w:rsidRPr="00394AED" w:rsidRDefault="00215619" w:rsidP="00C03026">
                      <w:pPr>
                        <w:rPr>
                          <w:rFonts w:ascii="Arial" w:hAnsi="Arial"/>
                          <w:color w:val="000000"/>
                          <w:lang w:val="es-MX"/>
                        </w:rPr>
                      </w:pPr>
                      <w:r w:rsidRPr="00394AED">
                        <w:rPr>
                          <w:rFonts w:ascii="Arial" w:hAnsi="Arial"/>
                          <w:b/>
                          <w:color w:val="000000"/>
                          <w:lang w:val="es-MX"/>
                        </w:rPr>
                        <w:t xml:space="preserve"> </w:t>
                      </w:r>
                      <w:r w:rsidR="00C03026" w:rsidRPr="00394AED">
                        <w:rPr>
                          <w:rFonts w:ascii="Arial" w:hAnsi="Arial"/>
                          <w:b/>
                          <w:color w:val="000000"/>
                          <w:lang w:val="es-MX"/>
                        </w:rPr>
                        <w:t xml:space="preserve">- </w:t>
                      </w:r>
                      <w:r w:rsidR="00394AED">
                        <w:rPr>
                          <w:rFonts w:ascii="Arial" w:hAnsi="Arial"/>
                          <w:color w:val="000000"/>
                          <w:lang w:val="es-MX"/>
                        </w:rPr>
                        <w:t>Deporte</w:t>
                      </w:r>
                      <w:r w:rsidR="00931EAA">
                        <w:rPr>
                          <w:rFonts w:ascii="Arial" w:hAnsi="Arial"/>
                          <w:color w:val="000000"/>
                          <w:lang w:val="es-MX"/>
                        </w:rPr>
                        <w:t>s</w:t>
                      </w:r>
                      <w:r w:rsidR="00C03026" w:rsidRPr="00394AED">
                        <w:rPr>
                          <w:rFonts w:ascii="Arial" w:hAnsi="Arial"/>
                          <w:color w:val="000000"/>
                          <w:lang w:val="es-MX"/>
                        </w:rPr>
                        <w:t xml:space="preserve">: </w:t>
                      </w:r>
                      <w:r w:rsidR="00394AED">
                        <w:rPr>
                          <w:rFonts w:ascii="Arial" w:hAnsi="Arial"/>
                          <w:color w:val="000000"/>
                          <w:lang w:val="es-MX"/>
                        </w:rPr>
                        <w:t xml:space="preserve">Karate </w:t>
                      </w:r>
                      <w:r w:rsidR="00C03026" w:rsidRPr="00394AED">
                        <w:rPr>
                          <w:rFonts w:ascii="Arial" w:hAnsi="Arial"/>
                          <w:color w:val="000000"/>
                          <w:lang w:val="es-MX"/>
                        </w:rPr>
                        <w:t>(</w:t>
                      </w:r>
                      <w:r w:rsidR="00394AED">
                        <w:rPr>
                          <w:rFonts w:ascii="Arial" w:hAnsi="Arial"/>
                          <w:color w:val="000000"/>
                          <w:lang w:val="es-MX"/>
                        </w:rPr>
                        <w:t>Actualmente cinta verde</w:t>
                      </w:r>
                      <w:r w:rsidR="00C03026" w:rsidRPr="00394AED">
                        <w:rPr>
                          <w:rFonts w:ascii="Arial" w:hAnsi="Arial"/>
                          <w:color w:val="000000"/>
                          <w:lang w:val="es-MX"/>
                        </w:rPr>
                        <w:t>)</w:t>
                      </w:r>
                    </w:p>
                    <w:p w:rsidR="00C03026" w:rsidRPr="00394AED" w:rsidRDefault="00C03026" w:rsidP="00C03026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 w:rsidRPr="00394AED">
                        <w:rPr>
                          <w:rFonts w:ascii="Arial" w:hAnsi="Arial"/>
                          <w:color w:val="000000"/>
                          <w:lang w:val="es-MX"/>
                        </w:rPr>
                        <w:t xml:space="preserve">- </w:t>
                      </w:r>
                      <w:r w:rsidR="00394AED">
                        <w:rPr>
                          <w:rFonts w:ascii="Arial" w:hAnsi="Arial"/>
                          <w:color w:val="000000"/>
                          <w:lang w:val="es-MX"/>
                        </w:rPr>
                        <w:t>Pasatiempos</w:t>
                      </w:r>
                      <w:r w:rsidRPr="00394AED">
                        <w:rPr>
                          <w:rFonts w:ascii="Arial" w:hAnsi="Arial"/>
                          <w:color w:val="000000"/>
                          <w:lang w:val="es-MX"/>
                        </w:rPr>
                        <w:t xml:space="preserve">: </w:t>
                      </w:r>
                      <w:r w:rsidR="00394AED">
                        <w:rPr>
                          <w:rFonts w:ascii="Arial" w:hAnsi="Arial"/>
                          <w:color w:val="000000"/>
                          <w:lang w:val="es-MX"/>
                        </w:rPr>
                        <w:t>Escribir historias</w:t>
                      </w:r>
                      <w:r w:rsidRPr="00394AED">
                        <w:rPr>
                          <w:rFonts w:ascii="Arial" w:hAnsi="Arial"/>
                          <w:color w:val="000000"/>
                          <w:lang w:val="es-MX"/>
                        </w:rPr>
                        <w:t xml:space="preserve">, </w:t>
                      </w:r>
                      <w:r w:rsidR="00394AED">
                        <w:rPr>
                          <w:rFonts w:ascii="Arial" w:hAnsi="Arial"/>
                          <w:color w:val="000000"/>
                          <w:lang w:val="es-MX"/>
                        </w:rPr>
                        <w:t>Ajedrez</w:t>
                      </w:r>
                      <w:r w:rsidRPr="00394AED">
                        <w:rPr>
                          <w:rFonts w:ascii="Arial" w:hAnsi="Arial"/>
                          <w:color w:val="000000"/>
                          <w:lang w:val="es-MX"/>
                        </w:rPr>
                        <w:t xml:space="preserve">, </w:t>
                      </w:r>
                      <w:r w:rsidR="00394AED">
                        <w:rPr>
                          <w:rFonts w:ascii="Arial" w:hAnsi="Arial"/>
                          <w:color w:val="000000"/>
                          <w:lang w:val="es-MX"/>
                        </w:rPr>
                        <w:t>Aprender nuevos lenguajes (actualmente japonés)</w:t>
                      </w:r>
                      <w:r w:rsidRPr="00394AED">
                        <w:rPr>
                          <w:rFonts w:ascii="Arial" w:hAnsi="Arial"/>
                          <w:color w:val="000000"/>
                          <w:lang w:val="es-MX"/>
                        </w:rPr>
                        <w:t xml:space="preserve">, </w:t>
                      </w:r>
                      <w:r w:rsidR="00394AED">
                        <w:rPr>
                          <w:rFonts w:ascii="Arial" w:hAnsi="Arial"/>
                          <w:color w:val="000000"/>
                          <w:lang w:val="es-MX"/>
                        </w:rPr>
                        <w:t>Jugar Videojuegos</w:t>
                      </w:r>
                      <w:r w:rsidRPr="00394AED">
                        <w:rPr>
                          <w:rFonts w:ascii="Arial" w:hAnsi="Arial"/>
                          <w:color w:val="000000"/>
                          <w:lang w:val="es-MX"/>
                        </w:rPr>
                        <w:t>.</w:t>
                      </w:r>
                    </w:p>
                    <w:p w:rsidR="00215619" w:rsidRPr="00394AED" w:rsidRDefault="00215619" w:rsidP="00C03026">
                      <w:pPr>
                        <w:rPr>
                          <w:color w:val="000000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A70072" w:rsidRPr="00A70072" w:rsidSect="00CD711D">
      <w:pgSz w:w="11900" w:h="16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0B8" w:rsidRDefault="00BB60B8" w:rsidP="00A70072">
      <w:r>
        <w:separator/>
      </w:r>
    </w:p>
  </w:endnote>
  <w:endnote w:type="continuationSeparator" w:id="0">
    <w:p w:rsidR="00BB60B8" w:rsidRDefault="00BB60B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0B8" w:rsidRDefault="00BB60B8" w:rsidP="00A70072">
      <w:r>
        <w:separator/>
      </w:r>
    </w:p>
  </w:footnote>
  <w:footnote w:type="continuationSeparator" w:id="0">
    <w:p w:rsidR="00BB60B8" w:rsidRDefault="00BB60B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8C7"/>
    <w:multiLevelType w:val="hybridMultilevel"/>
    <w:tmpl w:val="F45AD948"/>
    <w:lvl w:ilvl="0" w:tplc="E200BF5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91925"/>
    <w:multiLevelType w:val="hybridMultilevel"/>
    <w:tmpl w:val="E5742A28"/>
    <w:lvl w:ilvl="0" w:tplc="5C4EB0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976B4"/>
    <w:multiLevelType w:val="hybridMultilevel"/>
    <w:tmpl w:val="7F6EFEC8"/>
    <w:lvl w:ilvl="0" w:tplc="20968C6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hyphenationZone w:val="425"/>
  <w:characterSpacingControl w:val="doNotCompress"/>
  <w:hdrShapeDefaults>
    <o:shapedefaults v:ext="edit" spidmax="2049">
      <o:colormru v:ext="edit" colors="#408000,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19"/>
    <w:rsid w:val="0001478E"/>
    <w:rsid w:val="000300F3"/>
    <w:rsid w:val="00067BC0"/>
    <w:rsid w:val="000A5B21"/>
    <w:rsid w:val="000A6FC0"/>
    <w:rsid w:val="000D57EE"/>
    <w:rsid w:val="001B3AB5"/>
    <w:rsid w:val="001C188A"/>
    <w:rsid w:val="00203291"/>
    <w:rsid w:val="00215619"/>
    <w:rsid w:val="00242917"/>
    <w:rsid w:val="002B326D"/>
    <w:rsid w:val="0031223D"/>
    <w:rsid w:val="003361D5"/>
    <w:rsid w:val="00394AED"/>
    <w:rsid w:val="003D68E7"/>
    <w:rsid w:val="003D787D"/>
    <w:rsid w:val="004075D0"/>
    <w:rsid w:val="0044216C"/>
    <w:rsid w:val="0045248A"/>
    <w:rsid w:val="004835C6"/>
    <w:rsid w:val="004835EE"/>
    <w:rsid w:val="004B5558"/>
    <w:rsid w:val="004E7AE4"/>
    <w:rsid w:val="004F25B4"/>
    <w:rsid w:val="0064565F"/>
    <w:rsid w:val="00654C29"/>
    <w:rsid w:val="00665294"/>
    <w:rsid w:val="00686365"/>
    <w:rsid w:val="00694EF8"/>
    <w:rsid w:val="006B3EA1"/>
    <w:rsid w:val="006F6932"/>
    <w:rsid w:val="007B3AE8"/>
    <w:rsid w:val="007F2113"/>
    <w:rsid w:val="008329C2"/>
    <w:rsid w:val="0083669F"/>
    <w:rsid w:val="00841AA4"/>
    <w:rsid w:val="00852BC8"/>
    <w:rsid w:val="00875246"/>
    <w:rsid w:val="009027A1"/>
    <w:rsid w:val="00931EAA"/>
    <w:rsid w:val="009B39BA"/>
    <w:rsid w:val="009D2F0D"/>
    <w:rsid w:val="00A46EA0"/>
    <w:rsid w:val="00A70072"/>
    <w:rsid w:val="00AD3A5C"/>
    <w:rsid w:val="00AE39CE"/>
    <w:rsid w:val="00B07E9F"/>
    <w:rsid w:val="00B36DAE"/>
    <w:rsid w:val="00B476C7"/>
    <w:rsid w:val="00B77118"/>
    <w:rsid w:val="00B92E35"/>
    <w:rsid w:val="00BB60B8"/>
    <w:rsid w:val="00BD0CB3"/>
    <w:rsid w:val="00BE1BDB"/>
    <w:rsid w:val="00C03026"/>
    <w:rsid w:val="00C30736"/>
    <w:rsid w:val="00C813FF"/>
    <w:rsid w:val="00C9074F"/>
    <w:rsid w:val="00CD711D"/>
    <w:rsid w:val="00CE44D2"/>
    <w:rsid w:val="00D470A6"/>
    <w:rsid w:val="00D860E1"/>
    <w:rsid w:val="00D95EC5"/>
    <w:rsid w:val="00DE61F4"/>
    <w:rsid w:val="00E02E0A"/>
    <w:rsid w:val="00E16F5F"/>
    <w:rsid w:val="00E41930"/>
    <w:rsid w:val="00E802FF"/>
    <w:rsid w:val="00ED4B46"/>
    <w:rsid w:val="00F01FCD"/>
    <w:rsid w:val="00F15C60"/>
    <w:rsid w:val="00F53F8F"/>
    <w:rsid w:val="00F55047"/>
    <w:rsid w:val="00F721A0"/>
    <w:rsid w:val="00F739EC"/>
    <w:rsid w:val="00F84AC2"/>
    <w:rsid w:val="00FC3D28"/>
    <w:rsid w:val="00FF50CA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08000,lime"/>
    </o:shapedefaults>
    <o:shapelayout v:ext="edit">
      <o:idmap v:ext="edit" data="1"/>
    </o:shapelayout>
  </w:shapeDefaults>
  <w:decimalSymbol w:val="."/>
  <w:listSeparator w:val=","/>
  <w14:docId w14:val="51A56263"/>
  <w14:defaultImageDpi w14:val="300"/>
  <w15:docId w15:val="{1E337262-7295-43DB-A2B7-B7FDCB78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1C18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85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804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4666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0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9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30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724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081A90-F519-4BB5-93A1-67DA0A8F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Formato11.dotx</Template>
  <TotalTime>62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544800892</vt:i4>
      </vt:variant>
      <vt:variant>
        <vt:i4>2731</vt:i4>
      </vt:variant>
      <vt:variant>
        <vt:i4>1026</vt:i4>
      </vt:variant>
      <vt:variant>
        <vt:i4>1</vt:i4>
      </vt:variant>
      <vt:variant>
        <vt:lpwstr>Capture d’écran 2012-07-26 à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</dc:creator>
  <cp:lastModifiedBy>Zero</cp:lastModifiedBy>
  <cp:revision>6</cp:revision>
  <dcterms:created xsi:type="dcterms:W3CDTF">2018-03-24T00:58:00Z</dcterms:created>
  <dcterms:modified xsi:type="dcterms:W3CDTF">2018-05-02T12:34:00Z</dcterms:modified>
</cp:coreProperties>
</file>